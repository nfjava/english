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7A200" w14:textId="77777777" w:rsidR="00411D35" w:rsidRDefault="00411D35" w:rsidP="00411D35">
      <w:pPr>
        <w:pStyle w:val="1"/>
      </w:pPr>
      <w:r>
        <w:t>主语</w:t>
      </w:r>
    </w:p>
    <w:p w14:paraId="46B2810D" w14:textId="709FD00B" w:rsidR="00E72CB8" w:rsidRDefault="00411D35" w:rsidP="00411D35">
      <w:r>
        <w:rPr>
          <w:rFonts w:hint="eastAsia"/>
        </w:rPr>
        <w:t>句子要</w:t>
      </w:r>
      <w:r>
        <w:t>陈述的</w:t>
      </w:r>
      <w:r w:rsidR="00A8352A">
        <w:t>主</w:t>
      </w:r>
      <w:r w:rsidR="00A8352A">
        <w:rPr>
          <w:rFonts w:hint="eastAsia"/>
        </w:rPr>
        <w:t>体</w:t>
      </w:r>
      <w:r w:rsidR="00A8352A">
        <w:t>是</w:t>
      </w:r>
      <w:r w:rsidR="00A8352A">
        <w:t>”</w:t>
      </w:r>
      <w:r w:rsidR="00A8352A">
        <w:t>谁</w:t>
      </w:r>
      <w:r w:rsidR="00A8352A">
        <w:t>”</w:t>
      </w:r>
      <w:r w:rsidR="00A8352A">
        <w:rPr>
          <w:rFonts w:hint="eastAsia"/>
        </w:rPr>
        <w:t>或者</w:t>
      </w:r>
      <w:r w:rsidR="00A8352A">
        <w:t>”</w:t>
      </w:r>
      <w:r w:rsidR="00A8352A">
        <w:t>什么</w:t>
      </w:r>
      <w:r w:rsidR="00A8352A">
        <w:t>”</w:t>
      </w:r>
      <w:r>
        <w:t>，</w:t>
      </w:r>
      <w:r w:rsidR="00E72CB8">
        <w:rPr>
          <w:rFonts w:hint="eastAsia"/>
        </w:rPr>
        <w:t>是</w:t>
      </w:r>
      <w:r w:rsidR="00E72CB8">
        <w:t>一句话的中心，</w:t>
      </w:r>
      <w:r w:rsidR="00E72CB8">
        <w:rPr>
          <w:rFonts w:hint="eastAsia"/>
        </w:rPr>
        <w:t>整句话都在</w:t>
      </w:r>
      <w:r w:rsidR="00E72CB8">
        <w:t>谈它的情况</w:t>
      </w:r>
    </w:p>
    <w:p w14:paraId="207AC2ED" w14:textId="6A20350B" w:rsidR="0098593F" w:rsidRDefault="00A8352A" w:rsidP="00411D35">
      <w:r>
        <w:rPr>
          <w:rFonts w:hint="eastAsia"/>
        </w:rPr>
        <w:t>由</w:t>
      </w:r>
      <w:r>
        <w:t>名词、</w:t>
      </w:r>
      <w:r>
        <w:rPr>
          <w:rFonts w:hint="eastAsia"/>
        </w:rPr>
        <w:t>代词</w:t>
      </w:r>
      <w:r>
        <w:t>、</w:t>
      </w:r>
      <w:r>
        <w:rPr>
          <w:rFonts w:hint="eastAsia"/>
        </w:rPr>
        <w:t>数词</w:t>
      </w:r>
      <w:r>
        <w:t>、</w:t>
      </w:r>
      <w:r>
        <w:rPr>
          <w:rFonts w:hint="eastAsia"/>
        </w:rPr>
        <w:t>不定式</w:t>
      </w:r>
      <w:r>
        <w:t>、</w:t>
      </w:r>
      <w:r>
        <w:rPr>
          <w:rFonts w:hint="eastAsia"/>
        </w:rPr>
        <w:t>动名词</w:t>
      </w:r>
      <w:r>
        <w:t>、</w:t>
      </w:r>
      <w:r>
        <w:rPr>
          <w:rFonts w:hint="eastAsia"/>
        </w:rPr>
        <w:t>从句</w:t>
      </w:r>
      <w:r w:rsidR="00326593">
        <w:t>等</w:t>
      </w:r>
      <w:r w:rsidR="00326593">
        <w:rPr>
          <w:rFonts w:hint="eastAsia"/>
        </w:rPr>
        <w:t>充当</w:t>
      </w:r>
    </w:p>
    <w:p w14:paraId="4F6A963B" w14:textId="77777777" w:rsidR="00B04371" w:rsidRDefault="00B04371" w:rsidP="00411D35"/>
    <w:p w14:paraId="4712320B" w14:textId="7D48A64D" w:rsidR="00B04371" w:rsidRDefault="00300831" w:rsidP="00F32A5B">
      <w:pPr>
        <w:pStyle w:val="1"/>
      </w:pPr>
      <w:r>
        <w:rPr>
          <w:rFonts w:hint="eastAsia"/>
        </w:rPr>
        <w:t>谓语</w:t>
      </w:r>
    </w:p>
    <w:p w14:paraId="0B5C15AB" w14:textId="4313D005" w:rsidR="00F30B38" w:rsidRDefault="00F30B38" w:rsidP="00F30B38">
      <w:r>
        <w:t>表示主语</w:t>
      </w:r>
      <w:r>
        <w:t>”</w:t>
      </w:r>
      <w:r>
        <w:t>做什么</w:t>
      </w:r>
      <w:r>
        <w:t>”</w:t>
      </w:r>
      <w:r>
        <w:t>、</w:t>
      </w:r>
      <w:r>
        <w:t>“</w:t>
      </w:r>
      <w:r>
        <w:rPr>
          <w:rFonts w:hint="eastAsia"/>
        </w:rPr>
        <w:t>是</w:t>
      </w:r>
      <w:r>
        <w:t>什么</w:t>
      </w:r>
      <w:r>
        <w:t>”</w:t>
      </w:r>
      <w:r>
        <w:t>或者</w:t>
      </w:r>
      <w:r>
        <w:t>”</w:t>
      </w:r>
      <w:r>
        <w:t>怎么样</w:t>
      </w:r>
      <w:r>
        <w:t>”</w:t>
      </w:r>
      <w:r>
        <w:t>。</w:t>
      </w:r>
      <w:r>
        <w:rPr>
          <w:rFonts w:hint="eastAsia"/>
        </w:rPr>
        <w:t>表示</w:t>
      </w:r>
      <w:r>
        <w:t>主语的动作或情况</w:t>
      </w:r>
    </w:p>
    <w:p w14:paraId="3AF05A79" w14:textId="31CBACAC" w:rsidR="00A8688D" w:rsidRDefault="00A8688D" w:rsidP="00A8688D">
      <w:pPr>
        <w:pStyle w:val="1"/>
      </w:pPr>
      <w:r>
        <w:t>宾语</w:t>
      </w:r>
    </w:p>
    <w:p w14:paraId="6DAC1EB8" w14:textId="3DFD2929" w:rsidR="00A8688D" w:rsidRDefault="00A8688D" w:rsidP="00A8688D">
      <w:r>
        <w:t>动作、</w:t>
      </w:r>
      <w:r>
        <w:rPr>
          <w:rFonts w:hint="eastAsia"/>
        </w:rPr>
        <w:t>行为</w:t>
      </w:r>
      <w:r w:rsidR="00222856">
        <w:rPr>
          <w:rFonts w:hint="eastAsia"/>
        </w:rPr>
        <w:t>的</w:t>
      </w:r>
      <w:r w:rsidR="00222856">
        <w:t>对象，</w:t>
      </w:r>
      <w:r w:rsidR="00222856">
        <w:rPr>
          <w:rFonts w:hint="eastAsia"/>
        </w:rPr>
        <w:t>或者说是</w:t>
      </w:r>
      <w:r w:rsidR="00222856">
        <w:t>动作的承受</w:t>
      </w:r>
      <w:r w:rsidR="00222856">
        <w:rPr>
          <w:rFonts w:hint="eastAsia"/>
        </w:rPr>
        <w:t>者</w:t>
      </w:r>
    </w:p>
    <w:p w14:paraId="14092479" w14:textId="3420EAC7" w:rsidR="00EE5EC5" w:rsidRDefault="00EE5EC5" w:rsidP="00EE5EC5">
      <w:r>
        <w:t>由名词、</w:t>
      </w:r>
      <w:r>
        <w:rPr>
          <w:rFonts w:hint="eastAsia"/>
        </w:rPr>
        <w:t>代词</w:t>
      </w:r>
      <w:r>
        <w:t>、</w:t>
      </w:r>
      <w:r>
        <w:rPr>
          <w:rFonts w:hint="eastAsia"/>
        </w:rPr>
        <w:t>数词</w:t>
      </w:r>
      <w:r>
        <w:t>、</w:t>
      </w:r>
      <w:r>
        <w:rPr>
          <w:rFonts w:hint="eastAsia"/>
        </w:rPr>
        <w:t>不定式</w:t>
      </w:r>
      <w:r>
        <w:t>、</w:t>
      </w:r>
      <w:r>
        <w:rPr>
          <w:rFonts w:hint="eastAsia"/>
        </w:rPr>
        <w:t>动名词</w:t>
      </w:r>
      <w:r>
        <w:t>、</w:t>
      </w:r>
      <w:r>
        <w:rPr>
          <w:rFonts w:hint="eastAsia"/>
        </w:rPr>
        <w:t>从句</w:t>
      </w:r>
      <w:r>
        <w:t>等</w:t>
      </w:r>
      <w:r w:rsidR="006247CA">
        <w:rPr>
          <w:rFonts w:hint="eastAsia"/>
        </w:rPr>
        <w:t>充当</w:t>
      </w:r>
    </w:p>
    <w:p w14:paraId="7E0518DB" w14:textId="3B874A74" w:rsidR="004D2E11" w:rsidRDefault="004D2E11" w:rsidP="004D2E11">
      <w:pPr>
        <w:pStyle w:val="1"/>
      </w:pPr>
      <w:r>
        <w:rPr>
          <w:rFonts w:hint="eastAsia"/>
        </w:rPr>
        <w:t>宾语</w:t>
      </w:r>
      <w:r>
        <w:t>补足</w:t>
      </w:r>
      <w:r>
        <w:rPr>
          <w:rFonts w:hint="eastAsia"/>
        </w:rPr>
        <w:t>语</w:t>
      </w:r>
    </w:p>
    <w:p w14:paraId="504029F8" w14:textId="6DDBA8CF" w:rsidR="004D2E11" w:rsidRDefault="004D2E11" w:rsidP="004D2E11">
      <w:r>
        <w:rPr>
          <w:rFonts w:hint="eastAsia"/>
        </w:rPr>
        <w:t>用来</w:t>
      </w:r>
      <w:r>
        <w:t>说明宾语</w:t>
      </w:r>
      <w:r>
        <w:t>”</w:t>
      </w:r>
      <w:r>
        <w:t>怎么样</w:t>
      </w:r>
      <w:r>
        <w:t>’</w:t>
      </w:r>
      <w:r>
        <w:t>、</w:t>
      </w:r>
      <w:r>
        <w:t>”</w:t>
      </w:r>
      <w:r>
        <w:t>是什么</w:t>
      </w:r>
      <w:r>
        <w:t>“</w:t>
      </w:r>
      <w:r>
        <w:t>、</w:t>
      </w:r>
      <w:r>
        <w:t>“</w:t>
      </w:r>
      <w:r>
        <w:rPr>
          <w:rFonts w:hint="eastAsia"/>
        </w:rPr>
        <w:t>做</w:t>
      </w:r>
      <w:r>
        <w:t>什么</w:t>
      </w:r>
      <w:r>
        <w:t>”</w:t>
      </w:r>
      <w:r>
        <w:rPr>
          <w:rFonts w:hint="eastAsia"/>
        </w:rPr>
        <w:t>的</w:t>
      </w:r>
      <w:r>
        <w:t>成</w:t>
      </w:r>
      <w:r>
        <w:rPr>
          <w:rFonts w:hint="eastAsia"/>
        </w:rPr>
        <w:t>分</w:t>
      </w:r>
    </w:p>
    <w:p w14:paraId="25842F16" w14:textId="1EE80935" w:rsidR="004D2E11" w:rsidRDefault="004D2E11" w:rsidP="004D2E11">
      <w:r>
        <w:rPr>
          <w:rFonts w:hint="eastAsia"/>
        </w:rPr>
        <w:t>由</w:t>
      </w:r>
      <w:r>
        <w:t>名词、</w:t>
      </w:r>
      <w:r>
        <w:rPr>
          <w:rFonts w:hint="eastAsia"/>
        </w:rPr>
        <w:t>形容词</w:t>
      </w:r>
      <w:r>
        <w:t>、</w:t>
      </w:r>
      <w:r>
        <w:rPr>
          <w:rFonts w:hint="eastAsia"/>
        </w:rPr>
        <w:t>介词</w:t>
      </w:r>
      <w:r>
        <w:t>短语、</w:t>
      </w:r>
      <w:r>
        <w:rPr>
          <w:rFonts w:hint="eastAsia"/>
        </w:rPr>
        <w:t>不定式</w:t>
      </w:r>
      <w:r>
        <w:t>、</w:t>
      </w:r>
      <w:r>
        <w:rPr>
          <w:rFonts w:hint="eastAsia"/>
        </w:rPr>
        <w:t>分词</w:t>
      </w:r>
      <w:r>
        <w:t>等充当</w:t>
      </w:r>
    </w:p>
    <w:p w14:paraId="67A76A5C" w14:textId="011D39C7" w:rsidR="004D2E11" w:rsidRDefault="004D2E11" w:rsidP="004D2E11">
      <w:pPr>
        <w:pStyle w:val="1"/>
      </w:pPr>
      <w:r>
        <w:t>主语补足语</w:t>
      </w:r>
    </w:p>
    <w:p w14:paraId="48D9E4FF" w14:textId="46B60168" w:rsidR="004D2E11" w:rsidRDefault="004D2E11" w:rsidP="004D2E11">
      <w:r>
        <w:rPr>
          <w:rFonts w:hint="eastAsia"/>
        </w:rPr>
        <w:t>用来</w:t>
      </w:r>
      <w:r>
        <w:t>说明</w:t>
      </w:r>
      <w:r>
        <w:rPr>
          <w:rFonts w:hint="eastAsia"/>
        </w:rPr>
        <w:t>主</w:t>
      </w:r>
      <w:r>
        <w:t>语</w:t>
      </w:r>
      <w:r>
        <w:t>”</w:t>
      </w:r>
      <w:r>
        <w:t>怎么样</w:t>
      </w:r>
      <w:r>
        <w:t>’</w:t>
      </w:r>
      <w:r>
        <w:t>、</w:t>
      </w:r>
      <w:r>
        <w:t>”</w:t>
      </w:r>
      <w:r>
        <w:t>是什么</w:t>
      </w:r>
      <w:r>
        <w:t>“</w:t>
      </w:r>
      <w:r>
        <w:t>、</w:t>
      </w:r>
      <w:r>
        <w:t>“</w:t>
      </w:r>
      <w:r>
        <w:rPr>
          <w:rFonts w:hint="eastAsia"/>
        </w:rPr>
        <w:t>做</w:t>
      </w:r>
      <w:r>
        <w:t>什么</w:t>
      </w:r>
      <w:r>
        <w:t>”</w:t>
      </w:r>
      <w:r>
        <w:rPr>
          <w:rFonts w:hint="eastAsia"/>
        </w:rPr>
        <w:t>的</w:t>
      </w:r>
      <w:r>
        <w:t>成</w:t>
      </w:r>
      <w:r>
        <w:rPr>
          <w:rFonts w:hint="eastAsia"/>
        </w:rPr>
        <w:t>分</w:t>
      </w:r>
    </w:p>
    <w:p w14:paraId="593E28C9" w14:textId="4F60D3BD" w:rsidR="004D2E11" w:rsidRPr="004D2E11" w:rsidRDefault="004D2E11" w:rsidP="004D2E11">
      <w:r>
        <w:rPr>
          <w:rFonts w:hint="eastAsia"/>
        </w:rPr>
        <w:t>由</w:t>
      </w:r>
      <w:r>
        <w:t>名词、</w:t>
      </w:r>
      <w:r>
        <w:rPr>
          <w:rFonts w:hint="eastAsia"/>
        </w:rPr>
        <w:t>形容词</w:t>
      </w:r>
      <w:r>
        <w:t>、</w:t>
      </w:r>
      <w:r>
        <w:rPr>
          <w:rFonts w:hint="eastAsia"/>
        </w:rPr>
        <w:t>介词</w:t>
      </w:r>
      <w:r>
        <w:t>短语、</w:t>
      </w:r>
      <w:r>
        <w:rPr>
          <w:rFonts w:hint="eastAsia"/>
        </w:rPr>
        <w:t>不定式</w:t>
      </w:r>
      <w:r>
        <w:t>、</w:t>
      </w:r>
      <w:r>
        <w:rPr>
          <w:rFonts w:hint="eastAsia"/>
        </w:rPr>
        <w:t>分词</w:t>
      </w:r>
      <w:r>
        <w:t>等充当</w:t>
      </w:r>
    </w:p>
    <w:p w14:paraId="104C4A3C" w14:textId="59C8996A" w:rsidR="004D2E11" w:rsidRDefault="004D2E11" w:rsidP="004D2E11">
      <w:pPr>
        <w:pStyle w:val="1"/>
      </w:pPr>
      <w:r>
        <w:t>表语</w:t>
      </w:r>
    </w:p>
    <w:p w14:paraId="7FB26B7E" w14:textId="313A9EC8" w:rsidR="004D2E11" w:rsidRDefault="004D2E11" w:rsidP="004D2E11">
      <w:r>
        <w:rPr>
          <w:rFonts w:hint="eastAsia"/>
        </w:rPr>
        <w:t>连系</w:t>
      </w:r>
      <w:r>
        <w:t>动词后面用来说明主语</w:t>
      </w:r>
      <w:r>
        <w:t>”</w:t>
      </w:r>
      <w:r>
        <w:t>是</w:t>
      </w:r>
      <w:r>
        <w:rPr>
          <w:rFonts w:hint="eastAsia"/>
        </w:rPr>
        <w:t>什么</w:t>
      </w:r>
      <w:r>
        <w:t>“</w:t>
      </w:r>
      <w:r>
        <w:t>、</w:t>
      </w:r>
      <w:r>
        <w:t>”</w:t>
      </w:r>
      <w:r>
        <w:rPr>
          <w:rFonts w:hint="eastAsia"/>
        </w:rPr>
        <w:t>怎么</w:t>
      </w:r>
      <w:r>
        <w:t>样</w:t>
      </w:r>
      <w:r>
        <w:t>“</w:t>
      </w:r>
      <w:r>
        <w:rPr>
          <w:rFonts w:hint="eastAsia"/>
        </w:rPr>
        <w:t>的</w:t>
      </w:r>
      <w:r>
        <w:t>成分</w:t>
      </w:r>
    </w:p>
    <w:p w14:paraId="30EA258A" w14:textId="7CF089AC" w:rsidR="004D2E11" w:rsidRDefault="004D2E11" w:rsidP="004D2E11">
      <w:r>
        <w:rPr>
          <w:rFonts w:hint="eastAsia"/>
        </w:rPr>
        <w:t>由</w:t>
      </w:r>
      <w:r w:rsidR="007B3D54">
        <w:t>名词、</w:t>
      </w:r>
      <w:r w:rsidR="007B3D54">
        <w:rPr>
          <w:rFonts w:hint="eastAsia"/>
        </w:rPr>
        <w:t>数</w:t>
      </w:r>
      <w:r>
        <w:t>词、</w:t>
      </w:r>
      <w:r>
        <w:rPr>
          <w:rFonts w:hint="eastAsia"/>
        </w:rPr>
        <w:t>形容词</w:t>
      </w:r>
      <w:r>
        <w:t>、介词短语、</w:t>
      </w:r>
      <w:r>
        <w:rPr>
          <w:rFonts w:hint="eastAsia"/>
        </w:rPr>
        <w:t>不定式</w:t>
      </w:r>
      <w:r>
        <w:t>、</w:t>
      </w:r>
      <w:r>
        <w:rPr>
          <w:rFonts w:hint="eastAsia"/>
        </w:rPr>
        <w:t>分词</w:t>
      </w:r>
      <w:r>
        <w:t>、</w:t>
      </w:r>
      <w:r>
        <w:rPr>
          <w:rFonts w:hint="eastAsia"/>
        </w:rPr>
        <w:t>动名词</w:t>
      </w:r>
      <w:r>
        <w:t>、</w:t>
      </w:r>
      <w:r>
        <w:rPr>
          <w:rFonts w:hint="eastAsia"/>
        </w:rPr>
        <w:t>从句</w:t>
      </w:r>
      <w:r>
        <w:t>等</w:t>
      </w:r>
      <w:r w:rsidR="00335313">
        <w:rPr>
          <w:rFonts w:hint="eastAsia"/>
        </w:rPr>
        <w:t>充当</w:t>
      </w:r>
    </w:p>
    <w:p w14:paraId="0C1405AA" w14:textId="65AE1756" w:rsidR="004D2E11" w:rsidRDefault="00335313" w:rsidP="00335313">
      <w:pPr>
        <w:pStyle w:val="1"/>
      </w:pPr>
      <w:r>
        <w:t>定</w:t>
      </w:r>
      <w:r>
        <w:rPr>
          <w:rFonts w:hint="eastAsia"/>
        </w:rPr>
        <w:t>语</w:t>
      </w:r>
    </w:p>
    <w:p w14:paraId="69B361A2" w14:textId="735FF3AB" w:rsidR="00335313" w:rsidRDefault="00335313" w:rsidP="00335313">
      <w:r>
        <w:rPr>
          <w:rFonts w:hint="eastAsia"/>
        </w:rPr>
        <w:t>用来</w:t>
      </w:r>
      <w:r>
        <w:t>修饰、</w:t>
      </w:r>
      <w:r>
        <w:rPr>
          <w:rFonts w:hint="eastAsia"/>
        </w:rPr>
        <w:t>限制</w:t>
      </w:r>
      <w:r>
        <w:t>名词或代词的成分</w:t>
      </w:r>
    </w:p>
    <w:p w14:paraId="51A8E453" w14:textId="6F2917E4" w:rsidR="00335313" w:rsidRDefault="00335313" w:rsidP="00335313">
      <w:r>
        <w:rPr>
          <w:rFonts w:hint="eastAsia"/>
        </w:rPr>
        <w:t>由</w:t>
      </w:r>
      <w:r>
        <w:t>名词、</w:t>
      </w:r>
      <w:r>
        <w:rPr>
          <w:rFonts w:hint="eastAsia"/>
        </w:rPr>
        <w:t>数词</w:t>
      </w:r>
      <w:r>
        <w:t>、</w:t>
      </w:r>
      <w:r>
        <w:rPr>
          <w:rFonts w:hint="eastAsia"/>
        </w:rPr>
        <w:t>形容词</w:t>
      </w:r>
      <w:r>
        <w:t>、</w:t>
      </w:r>
      <w:r>
        <w:rPr>
          <w:rFonts w:hint="eastAsia"/>
        </w:rPr>
        <w:t>介词</w:t>
      </w:r>
      <w:r>
        <w:t>短语、</w:t>
      </w:r>
      <w:r>
        <w:rPr>
          <w:rFonts w:hint="eastAsia"/>
        </w:rPr>
        <w:t>不定式</w:t>
      </w:r>
      <w:r>
        <w:t>、分词、</w:t>
      </w:r>
      <w:r>
        <w:rPr>
          <w:rFonts w:hint="eastAsia"/>
        </w:rPr>
        <w:t>动名词</w:t>
      </w:r>
      <w:r>
        <w:t>、</w:t>
      </w:r>
      <w:r>
        <w:rPr>
          <w:rFonts w:hint="eastAsia"/>
        </w:rPr>
        <w:t>从句</w:t>
      </w:r>
      <w:r>
        <w:t>等</w:t>
      </w:r>
      <w:r>
        <w:rPr>
          <w:rFonts w:hint="eastAsia"/>
        </w:rPr>
        <w:t>充当</w:t>
      </w:r>
    </w:p>
    <w:p w14:paraId="5DFA6D21" w14:textId="77777777" w:rsidR="00335313" w:rsidRDefault="00335313" w:rsidP="00335313"/>
    <w:p w14:paraId="6B3967E6" w14:textId="1453C563" w:rsidR="00335313" w:rsidRDefault="00335313" w:rsidP="00335313">
      <w:pPr>
        <w:pStyle w:val="1"/>
      </w:pPr>
      <w:r>
        <w:rPr>
          <w:rFonts w:hint="eastAsia"/>
        </w:rPr>
        <w:t>状语</w:t>
      </w:r>
    </w:p>
    <w:p w14:paraId="6CC830EB" w14:textId="638EF9C7" w:rsidR="00335313" w:rsidRDefault="00335313" w:rsidP="00335313">
      <w:r>
        <w:t>用来修饰动词、</w:t>
      </w:r>
      <w:r>
        <w:rPr>
          <w:rFonts w:hint="eastAsia"/>
        </w:rPr>
        <w:t>形容词或者</w:t>
      </w:r>
      <w:r>
        <w:t>副词的</w:t>
      </w:r>
      <w:r>
        <w:rPr>
          <w:rFonts w:hint="eastAsia"/>
        </w:rPr>
        <w:t>成分</w:t>
      </w:r>
    </w:p>
    <w:p w14:paraId="7F112FF7" w14:textId="38FB51EC" w:rsidR="00335313" w:rsidRDefault="00335313" w:rsidP="00335313">
      <w:r>
        <w:rPr>
          <w:rFonts w:hint="eastAsia"/>
        </w:rPr>
        <w:t>由</w:t>
      </w:r>
      <w:r>
        <w:t>副词、介词短语、</w:t>
      </w:r>
      <w:r>
        <w:rPr>
          <w:rFonts w:hint="eastAsia"/>
        </w:rPr>
        <w:t>不定式</w:t>
      </w:r>
      <w:r>
        <w:t>、</w:t>
      </w:r>
      <w:r>
        <w:rPr>
          <w:rFonts w:hint="eastAsia"/>
        </w:rPr>
        <w:t>分词</w:t>
      </w:r>
      <w:r>
        <w:t>、</w:t>
      </w:r>
      <w:r>
        <w:rPr>
          <w:rFonts w:hint="eastAsia"/>
        </w:rPr>
        <w:t>从句</w:t>
      </w:r>
      <w:r>
        <w:t>等充当</w:t>
      </w:r>
    </w:p>
    <w:p w14:paraId="2D26054A" w14:textId="4018D29D" w:rsidR="006E388B" w:rsidRDefault="006932D5" w:rsidP="00335313">
      <w:r>
        <w:rPr>
          <w:rFonts w:hint="eastAsia"/>
        </w:rPr>
        <w:t>状语</w:t>
      </w:r>
      <w:r>
        <w:t>分为时间状语、地点状语、原因状语、</w:t>
      </w:r>
      <w:r>
        <w:rPr>
          <w:rFonts w:hint="eastAsia"/>
        </w:rPr>
        <w:t>结果</w:t>
      </w:r>
      <w:r>
        <w:t>状语和条件状语等。</w:t>
      </w:r>
    </w:p>
    <w:p w14:paraId="4DE4CAEE" w14:textId="77777777" w:rsidR="00A27794" w:rsidRDefault="00A27794" w:rsidP="00335313"/>
    <w:p w14:paraId="5D49F223" w14:textId="77777777" w:rsidR="00A27794" w:rsidRDefault="00A27794" w:rsidP="00335313"/>
    <w:p w14:paraId="78DB1535" w14:textId="11829969" w:rsidR="00A27794" w:rsidRDefault="00A27794" w:rsidP="00A27794">
      <w:pPr>
        <w:pStyle w:val="1"/>
      </w:pPr>
      <w:r>
        <w:t>词性</w:t>
      </w:r>
    </w:p>
    <w:p w14:paraId="44BA1ABC" w14:textId="7CBD738A" w:rsidR="00A27794" w:rsidRDefault="00A27794" w:rsidP="00A27794">
      <w:pPr>
        <w:pStyle w:val="2"/>
      </w:pPr>
      <w:r>
        <w:rPr>
          <w:rFonts w:hint="eastAsia"/>
        </w:rPr>
        <w:lastRenderedPageBreak/>
        <w:t>动词</w:t>
      </w:r>
    </w:p>
    <w:p w14:paraId="5A440059" w14:textId="4115C33B" w:rsidR="00A27794" w:rsidRDefault="00A27794" w:rsidP="00A27794">
      <w:r>
        <w:t>及物动词：</w:t>
      </w:r>
      <w:r>
        <w:rPr>
          <w:rFonts w:hint="eastAsia"/>
        </w:rPr>
        <w:t>VT</w:t>
      </w:r>
      <w:r>
        <w:t>表示，</w:t>
      </w:r>
      <w:r>
        <w:rPr>
          <w:rFonts w:hint="eastAsia"/>
        </w:rPr>
        <w:t>后面</w:t>
      </w:r>
      <w:r>
        <w:t>可以直接跟宾语</w:t>
      </w:r>
    </w:p>
    <w:p w14:paraId="7AEF8FC3" w14:textId="37D211DB" w:rsidR="00A27794" w:rsidRDefault="00A27794" w:rsidP="00A27794">
      <w:r>
        <w:rPr>
          <w:rFonts w:hint="eastAsia"/>
        </w:rPr>
        <w:t>不</w:t>
      </w:r>
      <w:r>
        <w:t>及物</w:t>
      </w:r>
      <w:r>
        <w:rPr>
          <w:rFonts w:hint="eastAsia"/>
        </w:rPr>
        <w:t>动词</w:t>
      </w:r>
      <w:r>
        <w:t>：</w:t>
      </w:r>
      <w:r>
        <w:rPr>
          <w:rFonts w:hint="eastAsia"/>
        </w:rPr>
        <w:t>VI</w:t>
      </w:r>
      <w:r>
        <w:t>表示，</w:t>
      </w:r>
      <w:r>
        <w:rPr>
          <w:rFonts w:hint="eastAsia"/>
        </w:rPr>
        <w:t>后面</w:t>
      </w:r>
      <w:r>
        <w:t>不能带宾语，</w:t>
      </w:r>
      <w:r>
        <w:rPr>
          <w:rFonts w:hint="eastAsia"/>
        </w:rPr>
        <w:t>可以</w:t>
      </w:r>
      <w:r>
        <w:t>跟</w:t>
      </w:r>
      <w:r>
        <w:t>(</w:t>
      </w:r>
      <w:r>
        <w:t>状语的副词</w:t>
      </w:r>
      <w:r>
        <w:t>)</w:t>
      </w:r>
      <w:r>
        <w:t>、或者介词短语。</w:t>
      </w:r>
      <w:r>
        <w:t xml:space="preserve"> </w:t>
      </w:r>
      <w:r>
        <w:rPr>
          <w:rFonts w:hint="eastAsia"/>
        </w:rPr>
        <w:t>有些</w:t>
      </w:r>
      <w:r>
        <w:t>不及物动词加介词形成固定搭配</w:t>
      </w:r>
      <w:r>
        <w:rPr>
          <w:rFonts w:hint="eastAsia"/>
        </w:rPr>
        <w:t>相当于及物</w:t>
      </w:r>
      <w:r>
        <w:t>动词。</w:t>
      </w:r>
    </w:p>
    <w:p w14:paraId="220A77E0" w14:textId="77777777" w:rsidR="00A27794" w:rsidRDefault="00A27794" w:rsidP="00A27794">
      <w:r>
        <w:rPr>
          <w:rFonts w:hint="eastAsia"/>
        </w:rPr>
        <w:t>如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come</w:t>
      </w:r>
      <w:r>
        <w:t xml:space="preserve"> &lt;here&gt;. </w:t>
      </w:r>
      <w:r>
        <w:t>（</w:t>
      </w:r>
      <w:r>
        <w:t>Here</w:t>
      </w:r>
      <w:r>
        <w:t>为状语的副词）</w:t>
      </w:r>
      <w:r>
        <w:t xml:space="preserve">  </w:t>
      </w:r>
    </w:p>
    <w:p w14:paraId="766C0A05" w14:textId="274C32C3" w:rsidR="00A27794" w:rsidRDefault="00A27794" w:rsidP="00A27794">
      <w:r>
        <w:rPr>
          <w:rFonts w:hint="eastAsia"/>
        </w:rPr>
        <w:t xml:space="preserve">   He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come</w:t>
      </w:r>
      <w:r>
        <w:t xml:space="preserve"> </w:t>
      </w:r>
      <w:r>
        <w:rPr>
          <w:rFonts w:hint="eastAsia"/>
        </w:rPr>
        <w:t>to</w:t>
      </w:r>
      <w:r>
        <w:t xml:space="preserve"> Shenzhen. (come + </w:t>
      </w:r>
      <w:r>
        <w:rPr>
          <w:rFonts w:hint="eastAsia"/>
        </w:rPr>
        <w:t>介词</w:t>
      </w:r>
      <w:r>
        <w:t>短语</w:t>
      </w:r>
      <w:r>
        <w:t>)</w:t>
      </w:r>
    </w:p>
    <w:p w14:paraId="31442168" w14:textId="0E7D73E8" w:rsidR="00A27794" w:rsidRDefault="00A27794" w:rsidP="00A27794">
      <w:r>
        <w:rPr>
          <w:rFonts w:hint="eastAsia"/>
        </w:rPr>
        <w:t xml:space="preserve">   He</w:t>
      </w:r>
      <w:r>
        <w:t xml:space="preserve"> </w:t>
      </w:r>
      <w:r>
        <w:rPr>
          <w:rFonts w:hint="eastAsia"/>
        </w:rPr>
        <w:t>listened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</w:t>
      </w:r>
      <w:r>
        <w:t xml:space="preserve">. (listened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固定</w:t>
      </w:r>
      <w:r>
        <w:t>搭配，</w:t>
      </w:r>
      <w:r>
        <w:rPr>
          <w:rFonts w:hint="eastAsia"/>
        </w:rPr>
        <w:t>后面</w:t>
      </w:r>
      <w:r>
        <w:t>跟宾语</w:t>
      </w:r>
      <w:r>
        <w:t>)</w:t>
      </w:r>
    </w:p>
    <w:p w14:paraId="357BB104" w14:textId="77777777" w:rsidR="00317643" w:rsidRDefault="00317643" w:rsidP="00A27794"/>
    <w:p w14:paraId="51BA3171" w14:textId="12EE27E8" w:rsidR="00314E15" w:rsidRDefault="00314E15" w:rsidP="00314E15">
      <w:pPr>
        <w:pStyle w:val="2"/>
      </w:pPr>
      <w:r>
        <w:t>副词</w:t>
      </w:r>
    </w:p>
    <w:p w14:paraId="50247AC9" w14:textId="0DF81CAE" w:rsidR="00314E15" w:rsidRPr="00314E15" w:rsidRDefault="00314E15" w:rsidP="00314E15">
      <w:r>
        <w:rPr>
          <w:rFonts w:hint="eastAsia"/>
        </w:rPr>
        <w:t>副词</w:t>
      </w:r>
      <w:r>
        <w:t>+</w:t>
      </w:r>
      <w:r>
        <w:rPr>
          <w:rFonts w:hint="eastAsia"/>
        </w:rPr>
        <w:t>ly</w:t>
      </w:r>
    </w:p>
    <w:p w14:paraId="557DA4B4" w14:textId="77777777" w:rsidR="00314E15" w:rsidRDefault="00314E15" w:rsidP="00A27794"/>
    <w:p w14:paraId="6542BB58" w14:textId="77777777" w:rsidR="00317643" w:rsidRDefault="00317643" w:rsidP="00A27794"/>
    <w:p w14:paraId="70E61749" w14:textId="4618444E" w:rsidR="000C325E" w:rsidRDefault="000C325E" w:rsidP="00866BD2">
      <w:pPr>
        <w:pStyle w:val="1"/>
      </w:pPr>
      <w:r>
        <w:rPr>
          <w:rFonts w:hint="eastAsia"/>
        </w:rPr>
        <w:t>句型</w:t>
      </w:r>
    </w:p>
    <w:p w14:paraId="2C0136AF" w14:textId="519A9DDC" w:rsidR="000C325E" w:rsidRDefault="000C325E" w:rsidP="000C325E">
      <w:pPr>
        <w:pStyle w:val="3"/>
      </w:pPr>
      <w:r>
        <w:rPr>
          <w:rFonts w:hint="eastAsia"/>
        </w:rPr>
        <w:t>主系</w:t>
      </w:r>
      <w:r>
        <w:t>表</w:t>
      </w:r>
    </w:p>
    <w:p w14:paraId="33A6F2D0" w14:textId="1E0A64DB" w:rsidR="000C325E" w:rsidRDefault="008B33C0" w:rsidP="008B33C0">
      <w:pPr>
        <w:pStyle w:val="a5"/>
        <w:numPr>
          <w:ilvl w:val="0"/>
          <w:numId w:val="2"/>
        </w:numPr>
        <w:ind w:firstLineChars="0"/>
      </w:pPr>
      <w:r>
        <w:t>表</w:t>
      </w:r>
      <w:r>
        <w:rPr>
          <w:rFonts w:hint="eastAsia"/>
        </w:rPr>
        <w:t>状态</w:t>
      </w:r>
      <w:r>
        <w:t>的</w:t>
      </w:r>
      <w:r>
        <w:rPr>
          <w:rFonts w:hint="eastAsia"/>
        </w:rPr>
        <w:t>连系</w:t>
      </w:r>
      <w:r>
        <w:t>动词。</w:t>
      </w:r>
      <w:r>
        <w:rPr>
          <w:rFonts w:hint="eastAsia"/>
        </w:rPr>
        <w:t>以</w:t>
      </w:r>
      <w:r>
        <w:t>Be</w:t>
      </w:r>
      <w:r>
        <w:t>为代表</w:t>
      </w:r>
      <w:r w:rsidR="00951A4E">
        <w:t xml:space="preserve">   </w:t>
      </w:r>
      <w:r w:rsidR="00951A4E">
        <w:rPr>
          <w:rFonts w:hint="eastAsia"/>
        </w:rPr>
        <w:t>I</w:t>
      </w:r>
      <w:r w:rsidR="00951A4E">
        <w:t xml:space="preserve"> </w:t>
      </w:r>
      <w:r w:rsidR="00951A4E">
        <w:rPr>
          <w:rFonts w:hint="eastAsia"/>
        </w:rPr>
        <w:t>am</w:t>
      </w:r>
      <w:r w:rsidR="00951A4E">
        <w:t xml:space="preserve"> a student</w:t>
      </w:r>
      <w:r w:rsidR="006F09CD">
        <w:t>.</w:t>
      </w:r>
    </w:p>
    <w:p w14:paraId="63C4416B" w14:textId="7FA45505" w:rsidR="009F3C95" w:rsidRDefault="009F3C95" w:rsidP="008B33C0">
      <w:pPr>
        <w:pStyle w:val="a5"/>
        <w:numPr>
          <w:ilvl w:val="0"/>
          <w:numId w:val="2"/>
        </w:numPr>
        <w:ind w:firstLineChars="0"/>
      </w:pPr>
      <w:r>
        <w:t>表感觉的连系动词。</w:t>
      </w:r>
      <w:r>
        <w:rPr>
          <w:rFonts w:hint="eastAsia"/>
        </w:rPr>
        <w:t>如</w:t>
      </w:r>
      <w:r>
        <w:t>look</w:t>
      </w:r>
      <w:r>
        <w:t>、</w:t>
      </w:r>
      <w:r>
        <w:t>sound</w:t>
      </w:r>
      <w:r>
        <w:t>、</w:t>
      </w:r>
      <w:r>
        <w:t>smell</w:t>
      </w:r>
      <w:r>
        <w:t>、</w:t>
      </w:r>
      <w:r>
        <w:rPr>
          <w:rFonts w:hint="eastAsia"/>
        </w:rPr>
        <w:t>taste</w:t>
      </w:r>
      <w:r>
        <w:t>、</w:t>
      </w:r>
      <w:r>
        <w:t>feel</w:t>
      </w:r>
      <w:r>
        <w:t>等</w:t>
      </w:r>
    </w:p>
    <w:p w14:paraId="5E5EA91C" w14:textId="68E22ED0" w:rsidR="009F3C95" w:rsidRDefault="009F3C95" w:rsidP="008B33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表</w:t>
      </w:r>
      <w:r>
        <w:t>变化的</w:t>
      </w:r>
      <w:r>
        <w:rPr>
          <w:rFonts w:hint="eastAsia"/>
        </w:rPr>
        <w:t>连系</w:t>
      </w:r>
      <w:r>
        <w:t>动词。</w:t>
      </w:r>
      <w:r>
        <w:rPr>
          <w:rFonts w:hint="eastAsia"/>
        </w:rPr>
        <w:t>如</w:t>
      </w:r>
      <w:r>
        <w:t>become</w:t>
      </w:r>
      <w:r>
        <w:t>、</w:t>
      </w:r>
      <w:r>
        <w:rPr>
          <w:rFonts w:hint="eastAsia"/>
        </w:rPr>
        <w:t>get</w:t>
      </w:r>
      <w:r>
        <w:t>、</w:t>
      </w:r>
      <w:r>
        <w:rPr>
          <w:rFonts w:hint="eastAsia"/>
        </w:rPr>
        <w:t>turn</w:t>
      </w:r>
      <w:r>
        <w:t>、</w:t>
      </w:r>
      <w:r>
        <w:t>go</w:t>
      </w:r>
      <w:r>
        <w:t>、</w:t>
      </w:r>
      <w:r>
        <w:t xml:space="preserve">come </w:t>
      </w:r>
      <w:r>
        <w:t>、</w:t>
      </w:r>
      <w:r>
        <w:rPr>
          <w:rFonts w:hint="eastAsia"/>
        </w:rPr>
        <w:t>fall</w:t>
      </w:r>
    </w:p>
    <w:p w14:paraId="6EB53A0F" w14:textId="77777777" w:rsidR="000F4042" w:rsidRPr="000C325E" w:rsidRDefault="000F4042" w:rsidP="000F4042"/>
    <w:p w14:paraId="4C1A1774" w14:textId="4799C277" w:rsidR="00317643" w:rsidRDefault="000F4042" w:rsidP="000F4042">
      <w:pPr>
        <w:pStyle w:val="3"/>
      </w:pPr>
      <w:r>
        <w:t>主</w:t>
      </w:r>
      <w:r>
        <w:rPr>
          <w:rFonts w:hint="eastAsia"/>
        </w:rPr>
        <w:t>谓</w:t>
      </w:r>
      <w:r>
        <w:t>+</w:t>
      </w:r>
      <w:r>
        <w:t>间宾、</w:t>
      </w:r>
      <w:r>
        <w:rPr>
          <w:rFonts w:hint="eastAsia"/>
        </w:rPr>
        <w:t>直</w:t>
      </w:r>
      <w:r>
        <w:t>宾</w:t>
      </w:r>
    </w:p>
    <w:p w14:paraId="70C62BB0" w14:textId="1B1E4684" w:rsidR="000F4042" w:rsidRDefault="00681E28" w:rsidP="000F4042">
      <w:r>
        <w:t>人间接宾语，</w:t>
      </w:r>
      <w:r>
        <w:rPr>
          <w:rFonts w:hint="eastAsia"/>
        </w:rPr>
        <w:t>物</w:t>
      </w:r>
      <w:r>
        <w:t>直接宾语。</w:t>
      </w:r>
    </w:p>
    <w:p w14:paraId="2662DB9C" w14:textId="779658DD" w:rsidR="00B73A3B" w:rsidRPr="000F4042" w:rsidRDefault="00B73A3B" w:rsidP="000F4042">
      <w:r>
        <w:rPr>
          <w:rFonts w:hint="eastAsia"/>
        </w:rPr>
        <w:t>有时候</w:t>
      </w:r>
      <w:r>
        <w:t>可以</w:t>
      </w:r>
      <w:r>
        <w:rPr>
          <w:rFonts w:hint="eastAsia"/>
        </w:rPr>
        <w:t>把</w:t>
      </w:r>
      <w:r>
        <w:t>直接宾语放在</w:t>
      </w:r>
      <w:r>
        <w:rPr>
          <w:rFonts w:hint="eastAsia"/>
        </w:rPr>
        <w:t>前面这时候</w:t>
      </w:r>
      <w:r>
        <w:t>要加上介词</w:t>
      </w:r>
      <w:r>
        <w:t>to</w:t>
      </w:r>
      <w:r>
        <w:t>或</w:t>
      </w:r>
      <w:r>
        <w:t>for</w:t>
      </w:r>
      <w:r>
        <w:t>。</w:t>
      </w:r>
      <w: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give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</w:t>
      </w:r>
      <w:r>
        <w:t>。</w:t>
      </w:r>
    </w:p>
    <w:p w14:paraId="200299FB" w14:textId="2769C7D1" w:rsidR="00317643" w:rsidRDefault="00317643" w:rsidP="00317643">
      <w:pPr>
        <w:pStyle w:val="3"/>
      </w:pP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和</w:t>
      </w:r>
      <w:r>
        <w:t>have</w:t>
      </w:r>
      <w:r>
        <w:rPr>
          <w:rFonts w:hint="eastAsia"/>
        </w:rPr>
        <w:t>的</w:t>
      </w:r>
      <w:r>
        <w:t>区别</w:t>
      </w:r>
    </w:p>
    <w:p w14:paraId="0900AC5D" w14:textId="2699EDD3" w:rsidR="00317643" w:rsidRDefault="00317643" w:rsidP="00317643">
      <w:r>
        <w:t>T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是</w:t>
      </w:r>
      <w:r>
        <w:t>存在的有，</w:t>
      </w:r>
      <w:r>
        <w:rPr>
          <w:rFonts w:hint="eastAsia"/>
        </w:rPr>
        <w:t>某处</w:t>
      </w:r>
      <w:r>
        <w:t>有某物</w:t>
      </w:r>
      <w:r w:rsidR="00C91A01">
        <w:t>；</w:t>
      </w:r>
      <w:r w:rsidR="00C91A01">
        <w:t xml:space="preserve">  </w:t>
      </w:r>
      <w:r w:rsidR="00C91A01">
        <w:rPr>
          <w:rFonts w:hint="eastAsia"/>
        </w:rPr>
        <w:t>have</w:t>
      </w:r>
      <w:r w:rsidR="00C91A01">
        <w:t>当拥有。</w:t>
      </w:r>
      <w:r w:rsidR="00C91A01">
        <w:t xml:space="preserve"> </w:t>
      </w:r>
      <w:r w:rsidR="00C91A01">
        <w:rPr>
          <w:rFonts w:hint="eastAsia"/>
        </w:rPr>
        <w:t>如</w:t>
      </w:r>
      <w:r w:rsidR="00C91A01">
        <w:t xml:space="preserve"> </w:t>
      </w:r>
      <w:r w:rsidR="00C91A01">
        <w:rPr>
          <w:rFonts w:hint="eastAsia"/>
        </w:rPr>
        <w:t>There</w:t>
      </w:r>
      <w:r w:rsidR="00C91A01">
        <w:t xml:space="preserve"> is </w:t>
      </w:r>
      <w:r w:rsidR="00C91A01">
        <w:rPr>
          <w:rFonts w:hint="eastAsia"/>
        </w:rPr>
        <w:t>a</w:t>
      </w:r>
      <w:r w:rsidR="00C91A01">
        <w:t xml:space="preserve"> </w:t>
      </w:r>
      <w:r w:rsidR="00C91A01">
        <w:rPr>
          <w:rFonts w:hint="eastAsia"/>
        </w:rPr>
        <w:t>book</w:t>
      </w:r>
      <w:r w:rsidR="00C91A01">
        <w:t>.  I  have a book.</w:t>
      </w:r>
      <w:r w:rsidR="00C91A01">
        <w:br/>
      </w:r>
      <w:r w:rsidR="00C91A01">
        <w:t>有时候</w:t>
      </w:r>
      <w:r w:rsidR="00C91A01">
        <w:t>hav</w:t>
      </w:r>
      <w:r w:rsidR="00C91A01">
        <w:rPr>
          <w:rFonts w:hint="eastAsia"/>
        </w:rPr>
        <w:t>e</w:t>
      </w:r>
      <w:r w:rsidR="00C91A01">
        <w:t>还当</w:t>
      </w:r>
      <w:r w:rsidR="00C91A01">
        <w:t>”</w:t>
      </w:r>
      <w:r w:rsidR="00C91A01">
        <w:t>吃</w:t>
      </w:r>
      <w:r w:rsidR="00C91A01">
        <w:t>”</w:t>
      </w:r>
      <w:r w:rsidR="00C91A01">
        <w:t>、</w:t>
      </w:r>
      <w:r w:rsidR="00C91A01">
        <w:t>”</w:t>
      </w:r>
      <w:r w:rsidR="00C91A01">
        <w:rPr>
          <w:rFonts w:hint="eastAsia"/>
        </w:rPr>
        <w:t>上</w:t>
      </w:r>
      <w:r w:rsidR="00C91A01">
        <w:t>”</w:t>
      </w:r>
      <w:r w:rsidR="00C91A01">
        <w:t>等</w:t>
      </w:r>
      <w:r w:rsidR="00C91A01">
        <w:rPr>
          <w:rFonts w:hint="eastAsia"/>
        </w:rPr>
        <w:t>用</w:t>
      </w:r>
      <w:r w:rsidR="00C91A01">
        <w:t>。</w:t>
      </w:r>
      <w:r w:rsidR="00D922CF">
        <w:t xml:space="preserve"> </w:t>
      </w:r>
    </w:p>
    <w:p w14:paraId="080A7EE5" w14:textId="271666A9" w:rsidR="003B5F02" w:rsidRDefault="003B5F02" w:rsidP="00317643"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ha</w:t>
      </w:r>
      <w:r>
        <w:t xml:space="preserve">ve </w:t>
      </w:r>
      <w:r>
        <w:rPr>
          <w:rFonts w:hint="eastAsia"/>
        </w:rPr>
        <w:t>six</w:t>
      </w:r>
      <w:r>
        <w:t xml:space="preserve"> </w:t>
      </w:r>
      <w:r>
        <w:rPr>
          <w:rFonts w:hint="eastAsia"/>
        </w:rPr>
        <w:t>classes</w:t>
      </w:r>
      <w:r>
        <w:t xml:space="preserve"> </w:t>
      </w:r>
      <w:r>
        <w:rPr>
          <w:rFonts w:hint="eastAsia"/>
        </w:rPr>
        <w:t>every</w:t>
      </w:r>
      <w:r>
        <w:t xml:space="preserve"> </w:t>
      </w:r>
      <w:r>
        <w:rPr>
          <w:rFonts w:hint="eastAsia"/>
        </w:rPr>
        <w:t>day</w:t>
      </w:r>
      <w:r>
        <w:t>。</w:t>
      </w:r>
      <w:r>
        <w:t xml:space="preserve"> </w:t>
      </w:r>
      <w:r>
        <w:t>我们每天上</w:t>
      </w:r>
      <w:r>
        <w:t>6</w:t>
      </w:r>
      <w:r>
        <w:rPr>
          <w:rFonts w:hint="eastAsia"/>
        </w:rPr>
        <w:t>天</w:t>
      </w:r>
      <w:r>
        <w:t>班。</w:t>
      </w:r>
    </w:p>
    <w:p w14:paraId="4FC8860A" w14:textId="77777777" w:rsidR="0037490E" w:rsidRDefault="0037490E" w:rsidP="00317643"/>
    <w:p w14:paraId="5ACB07B2" w14:textId="3EDBFD8D" w:rsidR="0037490E" w:rsidRDefault="0037490E" w:rsidP="0037490E">
      <w:pPr>
        <w:pStyle w:val="3"/>
      </w:pPr>
      <w:r>
        <w:rPr>
          <w:rFonts w:hint="eastAsia"/>
        </w:rPr>
        <w:t>特殊</w:t>
      </w:r>
      <w:r>
        <w:t>疑问句</w:t>
      </w:r>
    </w:p>
    <w:p w14:paraId="189AD993" w14:textId="593E29E7" w:rsidR="0037490E" w:rsidRDefault="0037490E" w:rsidP="0095299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疑问</w:t>
      </w:r>
      <w:r>
        <w:t>代词做主语或主语中的定语，</w:t>
      </w:r>
      <w:r>
        <w:rPr>
          <w:rFonts w:hint="eastAsia"/>
        </w:rPr>
        <w:t>句子</w:t>
      </w:r>
      <w:r>
        <w:t>和陈述句一样。</w:t>
      </w:r>
    </w:p>
    <w:p w14:paraId="3C507684" w14:textId="56974788" w:rsidR="008E38AE" w:rsidRDefault="0037490E" w:rsidP="0037490E">
      <w:r>
        <w:t>W</w:t>
      </w:r>
      <w:r>
        <w:rPr>
          <w:rFonts w:hint="eastAsia"/>
        </w:rPr>
        <w:t>hose</w:t>
      </w:r>
      <w:r>
        <w:t xml:space="preserve"> </w:t>
      </w:r>
      <w:r>
        <w:rPr>
          <w:rFonts w:hint="eastAsia"/>
        </w:rPr>
        <w:t>skirt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tha</w:t>
      </w:r>
      <w:r>
        <w:t>t.</w:t>
      </w:r>
      <w:r w:rsidR="00CF7613">
        <w:t xml:space="preserve">  W</w:t>
      </w:r>
      <w:r w:rsidR="00CF7613">
        <w:rPr>
          <w:rFonts w:hint="eastAsia"/>
        </w:rPr>
        <w:t>hose</w:t>
      </w:r>
      <w:r w:rsidR="00CF7613">
        <w:rPr>
          <w:rFonts w:hint="eastAsia"/>
        </w:rPr>
        <w:t>作</w:t>
      </w:r>
      <w:r w:rsidR="00CF7613">
        <w:t>skirt</w:t>
      </w:r>
      <w:r w:rsidR="00CF7613">
        <w:t>的定语</w:t>
      </w:r>
      <w:r w:rsidR="007F6BF5">
        <w:t>。</w:t>
      </w:r>
    </w:p>
    <w:p w14:paraId="75372F9B" w14:textId="2841081C" w:rsidR="0037490E" w:rsidRDefault="0037490E" w:rsidP="0095299E">
      <w:pPr>
        <w:pStyle w:val="a5"/>
        <w:numPr>
          <w:ilvl w:val="0"/>
          <w:numId w:val="3"/>
        </w:numPr>
        <w:ind w:firstLineChars="0"/>
      </w:pPr>
      <w:r>
        <w:t>疑问</w:t>
      </w:r>
      <w:r>
        <w:rPr>
          <w:rFonts w:hint="eastAsia"/>
        </w:rPr>
        <w:t>副词</w:t>
      </w:r>
      <w:r>
        <w:t>、</w:t>
      </w:r>
      <w:r>
        <w:rPr>
          <w:rFonts w:hint="eastAsia"/>
        </w:rPr>
        <w:t>疑问</w:t>
      </w:r>
      <w:r>
        <w:t>代词做其它成分，句子后跟一般</w:t>
      </w:r>
      <w:r>
        <w:rPr>
          <w:rFonts w:hint="eastAsia"/>
        </w:rPr>
        <w:t>疑问</w:t>
      </w:r>
      <w:r>
        <w:t>句。</w:t>
      </w:r>
    </w:p>
    <w:p w14:paraId="0BB134BE" w14:textId="4E66FA19" w:rsidR="0037490E" w:rsidRDefault="0037490E" w:rsidP="0037490E">
      <w:r>
        <w:t>W</w:t>
      </w:r>
      <w:r>
        <w:rPr>
          <w:rFonts w:hint="eastAsia"/>
        </w:rPr>
        <w:t>hose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skirt</w:t>
      </w:r>
      <w:r>
        <w:t>。</w:t>
      </w:r>
      <w:r w:rsidR="00CF7613">
        <w:t xml:space="preserve"> W</w:t>
      </w:r>
      <w:r w:rsidR="00CF7613">
        <w:rPr>
          <w:rFonts w:hint="eastAsia"/>
        </w:rPr>
        <w:t>hose</w:t>
      </w:r>
      <w:r w:rsidR="00CF7613">
        <w:t>做</w:t>
      </w:r>
      <w:r w:rsidR="00CF7613">
        <w:t xml:space="preserve">that </w:t>
      </w:r>
      <w:r w:rsidR="00CF7613">
        <w:rPr>
          <w:rFonts w:hint="eastAsia"/>
        </w:rPr>
        <w:t>is</w:t>
      </w:r>
      <w:r w:rsidR="00CF7613">
        <w:t xml:space="preserve"> </w:t>
      </w:r>
      <w:r w:rsidR="00CF7613">
        <w:rPr>
          <w:rFonts w:hint="eastAsia"/>
        </w:rPr>
        <w:t>的</w:t>
      </w:r>
      <w:r w:rsidR="00CF7613">
        <w:t>表语。</w:t>
      </w:r>
    </w:p>
    <w:p w14:paraId="001BFB3F" w14:textId="165C7FBE" w:rsidR="0095299E" w:rsidRPr="0037490E" w:rsidRDefault="0095299E" w:rsidP="0095299E">
      <w:pPr>
        <w:pStyle w:val="a5"/>
        <w:numPr>
          <w:ilvl w:val="0"/>
          <w:numId w:val="3"/>
        </w:numPr>
        <w:ind w:firstLineChars="0"/>
      </w:pPr>
      <w:r>
        <w:t>how+</w:t>
      </w:r>
      <w:r>
        <w:rPr>
          <w:rFonts w:hint="eastAsia"/>
        </w:rPr>
        <w:t>形容词</w:t>
      </w:r>
      <w:r>
        <w:t>或者副词。</w:t>
      </w:r>
      <w:r>
        <w:t xml:space="preserve"> H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often</w:t>
      </w:r>
      <w:r>
        <w:t>，</w:t>
      </w:r>
      <w:r>
        <w:t xml:space="preserve">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fast</w:t>
      </w:r>
      <w:r>
        <w:t>、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heavy</w:t>
      </w:r>
    </w:p>
    <w:p w14:paraId="202365AF" w14:textId="77777777" w:rsidR="00317643" w:rsidRDefault="00317643" w:rsidP="00A27794"/>
    <w:p w14:paraId="4F4D2803" w14:textId="37626AB5" w:rsidR="00AF4578" w:rsidRDefault="00AF4578" w:rsidP="00AF4578">
      <w:pPr>
        <w:pStyle w:val="3"/>
      </w:pPr>
      <w:r>
        <w:rPr>
          <w:rFonts w:hint="eastAsia"/>
        </w:rPr>
        <w:t>选择</w:t>
      </w:r>
      <w:r>
        <w:t>疑问句</w:t>
      </w:r>
      <w:r w:rsidR="004C0EEF">
        <w:t>（一般选择</w:t>
      </w:r>
      <w:r w:rsidR="004C0EEF">
        <w:rPr>
          <w:rFonts w:hint="eastAsia"/>
        </w:rPr>
        <w:t>疑问句</w:t>
      </w:r>
      <w:r w:rsidR="004C0EEF">
        <w:t>、</w:t>
      </w:r>
      <w:r w:rsidR="004C0EEF">
        <w:rPr>
          <w:rFonts w:hint="eastAsia"/>
        </w:rPr>
        <w:t>特殊</w:t>
      </w:r>
      <w:r w:rsidR="004C0EEF">
        <w:t>选择疑问句）</w:t>
      </w:r>
    </w:p>
    <w:p w14:paraId="6A5BFB80" w14:textId="77FD9579" w:rsidR="00AF4578" w:rsidRDefault="004C0EEF" w:rsidP="00AF4578">
      <w:r>
        <w:t>选择</w:t>
      </w:r>
      <w:r>
        <w:rPr>
          <w:rFonts w:hint="eastAsia"/>
        </w:rPr>
        <w:t>疑问句</w:t>
      </w:r>
      <w:r>
        <w:t>提供两种或多种可能，</w:t>
      </w:r>
      <w:r>
        <w:rPr>
          <w:rFonts w:hint="eastAsia"/>
        </w:rPr>
        <w:t>要求</w:t>
      </w:r>
      <w:r>
        <w:t>对方选择一种情况来回答</w:t>
      </w:r>
      <w:r w:rsidR="00311C68">
        <w:t>。</w:t>
      </w:r>
    </w:p>
    <w:p w14:paraId="69FBB28C" w14:textId="565C4362" w:rsidR="00311C68" w:rsidRDefault="00311C68" w:rsidP="00AF4578">
      <w:r>
        <w:t>//TODO</w:t>
      </w:r>
    </w:p>
    <w:p w14:paraId="076D954B" w14:textId="77777777" w:rsidR="00AE2CC7" w:rsidRDefault="00AE2CC7" w:rsidP="00AF4578"/>
    <w:p w14:paraId="442AB0EC" w14:textId="7D29EB5E" w:rsidR="007010CD" w:rsidRDefault="007010CD" w:rsidP="007010CD">
      <w:pPr>
        <w:pStyle w:val="3"/>
      </w:pPr>
      <w:r>
        <w:rPr>
          <w:rFonts w:hint="eastAsia"/>
        </w:rPr>
        <w:t>祈使句</w:t>
      </w:r>
      <w:r>
        <w:t>、</w:t>
      </w:r>
      <w:r>
        <w:rPr>
          <w:rFonts w:hint="eastAsia"/>
        </w:rPr>
        <w:t>感叹句</w:t>
      </w:r>
    </w:p>
    <w:p w14:paraId="1205176B" w14:textId="77777777" w:rsidR="00AE2CC7" w:rsidRDefault="00AE2CC7" w:rsidP="00AF4578"/>
    <w:p w14:paraId="68602E0C" w14:textId="586884AC" w:rsidR="00AE2CC7" w:rsidRDefault="00F8482A" w:rsidP="001B0F07">
      <w:pPr>
        <w:pStyle w:val="3"/>
      </w:pPr>
      <w:r>
        <w:rPr>
          <w:rFonts w:hint="eastAsia"/>
        </w:rPr>
        <w:t>反意疑问句</w:t>
      </w:r>
    </w:p>
    <w:p w14:paraId="30C73A9F" w14:textId="0EAC9F02" w:rsidR="001B0F07" w:rsidRDefault="00C765C5" w:rsidP="001B0F07">
      <w:r>
        <w:t>用</w:t>
      </w:r>
      <w:r>
        <w:rPr>
          <w:rFonts w:hint="eastAsia"/>
        </w:rPr>
        <w:t>陈述句</w:t>
      </w:r>
      <w:r>
        <w:t>提出情况或看</w:t>
      </w:r>
      <w:r>
        <w:rPr>
          <w:rFonts w:hint="eastAsia"/>
        </w:rPr>
        <w:t>法</w:t>
      </w:r>
      <w:r>
        <w:t>，</w:t>
      </w:r>
      <w:r>
        <w:rPr>
          <w:rFonts w:hint="eastAsia"/>
        </w:rPr>
        <w:t>后面</w:t>
      </w:r>
      <w:r>
        <w:t>紧跟一个简短</w:t>
      </w:r>
      <w:r>
        <w:rPr>
          <w:rFonts w:hint="eastAsia"/>
        </w:rPr>
        <w:t>问句</w:t>
      </w:r>
      <w:r>
        <w:t>。</w:t>
      </w:r>
    </w:p>
    <w:p w14:paraId="79F237B3" w14:textId="0B01C7F6" w:rsidR="00883A68" w:rsidRDefault="00883A68" w:rsidP="001B0F07">
      <w:r>
        <w:rPr>
          <w:rFonts w:hint="eastAsia"/>
        </w:rPr>
        <w:t>肯定</w:t>
      </w:r>
      <w:r>
        <w:t>陈述句</w:t>
      </w:r>
      <w:r>
        <w:t xml:space="preserve">+ </w:t>
      </w:r>
      <w:r>
        <w:rPr>
          <w:rFonts w:hint="eastAsia"/>
        </w:rPr>
        <w:t>否定</w:t>
      </w:r>
      <w:r>
        <w:t>简短问句</w:t>
      </w:r>
      <w:r>
        <w:t xml:space="preserve">  |  </w:t>
      </w:r>
      <w:r>
        <w:t>否定陈述句</w:t>
      </w:r>
      <w:r>
        <w:t xml:space="preserve"> + </w:t>
      </w:r>
      <w:r>
        <w:rPr>
          <w:rFonts w:hint="eastAsia"/>
        </w:rPr>
        <w:t>肯定</w:t>
      </w:r>
      <w:r>
        <w:t>简</w:t>
      </w:r>
      <w:r>
        <w:rPr>
          <w:rFonts w:hint="eastAsia"/>
        </w:rPr>
        <w:t>短</w:t>
      </w:r>
      <w:r>
        <w:t>问句。</w:t>
      </w:r>
    </w:p>
    <w:p w14:paraId="6DFFE6E2" w14:textId="65F15115" w:rsidR="00B73D57" w:rsidRDefault="00B73D57" w:rsidP="001B0F07"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student</w:t>
      </w:r>
      <w:r>
        <w:t xml:space="preserve"> </w:t>
      </w:r>
      <w:r>
        <w:t>，</w:t>
      </w:r>
      <w:r>
        <w:t xml:space="preserve"> </w:t>
      </w:r>
      <w:r>
        <w:rPr>
          <w:rFonts w:hint="eastAsia"/>
        </w:rPr>
        <w:t>aren</w:t>
      </w:r>
      <w:r>
        <w:t xml:space="preserve">’t </w:t>
      </w:r>
      <w:r>
        <w:rPr>
          <w:rFonts w:hint="eastAsia"/>
        </w:rPr>
        <w:t>you</w:t>
      </w:r>
      <w:r>
        <w:t>？</w:t>
      </w:r>
      <w:r>
        <w:t xml:space="preserve">  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son</w:t>
      </w:r>
      <w:r>
        <w:t xml:space="preserve"> </w:t>
      </w:r>
      <w:r>
        <w:rPr>
          <w:rFonts w:hint="eastAsia"/>
        </w:rPr>
        <w:t>doesn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music</w:t>
      </w:r>
      <w:r>
        <w:t>，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he</w:t>
      </w:r>
      <w:r>
        <w:t>？</w:t>
      </w:r>
    </w:p>
    <w:p w14:paraId="3FE71D06" w14:textId="77777777" w:rsidR="00042CB8" w:rsidRDefault="00042CB8" w:rsidP="001B0F07"/>
    <w:p w14:paraId="7D3D438B" w14:textId="325513A6" w:rsidR="00866BD2" w:rsidRDefault="00866BD2" w:rsidP="00866BD2">
      <w:pPr>
        <w:pStyle w:val="1"/>
      </w:pPr>
      <w:r>
        <w:t>时态</w:t>
      </w:r>
    </w:p>
    <w:p w14:paraId="602F676A" w14:textId="77777777" w:rsidR="00B05CF9" w:rsidRDefault="00B05CF9" w:rsidP="00B05CF9">
      <w:pPr>
        <w:pStyle w:val="2"/>
      </w:pPr>
      <w:r>
        <w:rPr>
          <w:rFonts w:hint="eastAsia"/>
        </w:rPr>
        <w:t>一般现在时</w:t>
      </w:r>
    </w:p>
    <w:p w14:paraId="110D842F" w14:textId="4E94BFBD" w:rsidR="00D46FAD" w:rsidRPr="00D46FAD" w:rsidRDefault="00D46FAD" w:rsidP="0007237E">
      <w:pPr>
        <w:pStyle w:val="3"/>
      </w:pPr>
      <w:r>
        <w:t>构成</w:t>
      </w:r>
    </w:p>
    <w:p w14:paraId="75FD2D94" w14:textId="77777777" w:rsidR="00CA47CE" w:rsidRDefault="00224440" w:rsidP="00D46FA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连系</w:t>
      </w:r>
      <w:r>
        <w:t>动词</w:t>
      </w:r>
    </w:p>
    <w:p w14:paraId="35610E96" w14:textId="0CCA8B64" w:rsidR="00042CB8" w:rsidRDefault="00224440" w:rsidP="00CA47CE">
      <w:r>
        <w:t>B</w:t>
      </w:r>
      <w:r>
        <w:rPr>
          <w:rFonts w:hint="eastAsia"/>
        </w:rPr>
        <w:t>e</w:t>
      </w:r>
      <w:r>
        <w:t>。</w:t>
      </w:r>
      <w:r>
        <w:t xml:space="preserve"> A</w:t>
      </w:r>
      <w:r>
        <w:rPr>
          <w:rFonts w:hint="eastAsia"/>
        </w:rPr>
        <w:t>m</w:t>
      </w:r>
      <w:r>
        <w:t>、</w:t>
      </w:r>
      <w:r>
        <w:t>are</w:t>
      </w:r>
      <w:r>
        <w:t>、</w:t>
      </w:r>
      <w:r>
        <w:rPr>
          <w:rFonts w:hint="eastAsia"/>
        </w:rPr>
        <w:t>is</w:t>
      </w:r>
      <w:r>
        <w:t>、</w:t>
      </w:r>
    </w:p>
    <w:p w14:paraId="51524249" w14:textId="4D1EEE30" w:rsidR="00CA47CE" w:rsidRDefault="00224440" w:rsidP="00D46FAD">
      <w:pPr>
        <w:pStyle w:val="a5"/>
        <w:numPr>
          <w:ilvl w:val="0"/>
          <w:numId w:val="9"/>
        </w:numPr>
        <w:ind w:firstLineChars="0"/>
      </w:pPr>
      <w:r>
        <w:t>实</w:t>
      </w:r>
      <w:r>
        <w:rPr>
          <w:rFonts w:hint="eastAsia"/>
        </w:rPr>
        <w:t>义</w:t>
      </w:r>
      <w:r>
        <w:t>动词</w:t>
      </w:r>
    </w:p>
    <w:p w14:paraId="0C660D84" w14:textId="77777777" w:rsidR="009D0CD5" w:rsidRDefault="00777B5A" w:rsidP="00042CB8">
      <w:pPr>
        <w:pStyle w:val="a5"/>
        <w:numPr>
          <w:ilvl w:val="0"/>
          <w:numId w:val="4"/>
        </w:numPr>
        <w:ind w:firstLineChars="0"/>
      </w:pPr>
      <w:r>
        <w:t>主语为第三人称单数</w:t>
      </w:r>
      <w:r>
        <w:t>+</w:t>
      </w:r>
      <w:r>
        <w:rPr>
          <w:rFonts w:hint="eastAsia"/>
        </w:rPr>
        <w:t>s</w:t>
      </w:r>
      <w:r>
        <w:t>或者</w:t>
      </w:r>
      <w:r>
        <w:t>es</w:t>
      </w:r>
      <w:r>
        <w:t>。</w:t>
      </w:r>
      <w:r>
        <w:t xml:space="preserve"> </w:t>
      </w:r>
    </w:p>
    <w:p w14:paraId="74EF1714" w14:textId="42212B4A" w:rsidR="00224440" w:rsidRDefault="00777B5A" w:rsidP="00042CB8">
      <w:pPr>
        <w:pStyle w:val="a5"/>
        <w:numPr>
          <w:ilvl w:val="0"/>
          <w:numId w:val="4"/>
        </w:numPr>
        <w:ind w:firstLineChars="0"/>
      </w:pPr>
      <w:r>
        <w:t xml:space="preserve"> </w:t>
      </w:r>
      <w:r>
        <w:rPr>
          <w:rFonts w:hint="eastAsia"/>
        </w:rPr>
        <w:t>非</w:t>
      </w:r>
      <w:r>
        <w:t>第三人称单数用原型。</w:t>
      </w:r>
    </w:p>
    <w:p w14:paraId="42E75864" w14:textId="77777777" w:rsidR="00866BD2" w:rsidRDefault="00866BD2" w:rsidP="00866BD2"/>
    <w:p w14:paraId="08A82400" w14:textId="76A53BB1" w:rsidR="001465A0" w:rsidRDefault="00866BD2" w:rsidP="00866BD2">
      <w:pPr>
        <w:pStyle w:val="4"/>
      </w:pPr>
      <w:r>
        <w:t>变换方式</w:t>
      </w:r>
    </w:p>
    <w:p w14:paraId="013FE65F" w14:textId="7221B6E8" w:rsidR="00866BD2" w:rsidRDefault="00866BD2" w:rsidP="00866BD2">
      <w:pPr>
        <w:pStyle w:val="a5"/>
        <w:numPr>
          <w:ilvl w:val="0"/>
          <w:numId w:val="5"/>
        </w:numPr>
        <w:ind w:firstLineChars="0"/>
      </w:pPr>
      <w:r>
        <w:t>直接</w:t>
      </w:r>
      <w:r>
        <w:t>+</w:t>
      </w:r>
      <w:r>
        <w:rPr>
          <w:rFonts w:hint="eastAsia"/>
        </w:rPr>
        <w:t>s</w:t>
      </w:r>
    </w:p>
    <w:p w14:paraId="6DFEA77D" w14:textId="61B3A89A" w:rsidR="00866BD2" w:rsidRDefault="00866BD2" w:rsidP="00866BD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以</w:t>
      </w:r>
      <w:r>
        <w:t>x</w:t>
      </w:r>
      <w:r>
        <w:t>、</w:t>
      </w:r>
      <w:r>
        <w:t>s</w:t>
      </w:r>
      <w:r>
        <w:t>、</w:t>
      </w:r>
      <w:r>
        <w:rPr>
          <w:rFonts w:hint="eastAsia"/>
        </w:rPr>
        <w:t>ch</w:t>
      </w:r>
      <w:r>
        <w:t>、</w:t>
      </w:r>
      <w:r>
        <w:rPr>
          <w:rFonts w:hint="eastAsia"/>
        </w:rPr>
        <w:t>sh</w:t>
      </w:r>
      <w:r>
        <w:t>结尾</w:t>
      </w:r>
      <w:r>
        <w:t>+</w:t>
      </w:r>
      <w:r>
        <w:rPr>
          <w:rFonts w:hint="eastAsia"/>
        </w:rPr>
        <w:t>es</w:t>
      </w:r>
    </w:p>
    <w:p w14:paraId="3BEFE552" w14:textId="092F2B31" w:rsidR="00866BD2" w:rsidRDefault="00866BD2" w:rsidP="00866BD2">
      <w:pPr>
        <w:pStyle w:val="a5"/>
        <w:numPr>
          <w:ilvl w:val="0"/>
          <w:numId w:val="5"/>
        </w:numPr>
        <w:ind w:firstLineChars="0"/>
      </w:pPr>
      <w:r>
        <w:t>以辅音</w:t>
      </w:r>
      <w:r>
        <w:t>+</w:t>
      </w:r>
      <w:r>
        <w:rPr>
          <w:rFonts w:hint="eastAsia"/>
        </w:rPr>
        <w:t>y</w:t>
      </w:r>
      <w:r>
        <w:t>结尾</w:t>
      </w:r>
      <w:r>
        <w:rPr>
          <w:rFonts w:hint="eastAsia"/>
        </w:rPr>
        <w:t>变</w:t>
      </w:r>
      <w:r>
        <w:t>y</w:t>
      </w:r>
      <w:r>
        <w:t>为</w:t>
      </w:r>
      <w:r>
        <w:t>i+</w:t>
      </w:r>
      <w:r>
        <w:rPr>
          <w:rFonts w:hint="eastAsia"/>
        </w:rPr>
        <w:t>es</w:t>
      </w:r>
    </w:p>
    <w:p w14:paraId="7198A57A" w14:textId="77777777" w:rsidR="00866BD2" w:rsidRDefault="00866BD2" w:rsidP="00866BD2"/>
    <w:p w14:paraId="2109FE09" w14:textId="5AC3BF99" w:rsidR="00866BD2" w:rsidRDefault="00866BD2" w:rsidP="00866BD2">
      <w:pPr>
        <w:pStyle w:val="4"/>
      </w:pPr>
      <w:r>
        <w:rPr>
          <w:rFonts w:hint="eastAsia"/>
        </w:rPr>
        <w:t>发音方式</w:t>
      </w:r>
    </w:p>
    <w:p w14:paraId="2182BDE6" w14:textId="281F9FFA" w:rsidR="00121D55" w:rsidRDefault="00866BD2" w:rsidP="00121D55">
      <w:pPr>
        <w:pStyle w:val="a5"/>
        <w:numPr>
          <w:ilvl w:val="0"/>
          <w:numId w:val="7"/>
        </w:numPr>
        <w:ind w:firstLineChars="0"/>
      </w:pPr>
      <w:r>
        <w:t>以</w:t>
      </w:r>
      <w:r w:rsidR="00121D55" w:rsidRPr="00121D55">
        <w:t>[s] [z] [ʃ] [ʒ] [tʃ] [dʒ]</w:t>
      </w:r>
      <w:r w:rsidR="00121D55" w:rsidRPr="00121D55">
        <w:rPr>
          <w:rFonts w:hint="eastAsia"/>
        </w:rPr>
        <w:t>结尾</w:t>
      </w:r>
      <w:r w:rsidR="00121D55" w:rsidRPr="00121D55">
        <w:t>发</w:t>
      </w:r>
      <w:r w:rsidR="00121D55" w:rsidRPr="00121D55">
        <w:t>iz</w:t>
      </w:r>
    </w:p>
    <w:p w14:paraId="60490ABE" w14:textId="3908A694" w:rsidR="00121D55" w:rsidRPr="00054977" w:rsidRDefault="00121D55" w:rsidP="00BB06D2">
      <w:pPr>
        <w:widowControl/>
        <w:snapToGrid/>
        <w:spacing w:line="240" w:lineRule="auto"/>
        <w:contextualSpacing w:val="0"/>
        <w:jc w:val="left"/>
      </w:pPr>
      <w:r>
        <w:rPr>
          <w:rFonts w:hint="eastAsia"/>
        </w:rPr>
        <w:t>以</w:t>
      </w:r>
      <w:r>
        <w:t>清辅音结尾发</w:t>
      </w:r>
      <w:r>
        <w:t xml:space="preserve">s    </w:t>
      </w:r>
      <w:r w:rsidR="00BB06D2" w:rsidRPr="00054977">
        <w:rPr>
          <w:rFonts w:hint="eastAsia"/>
        </w:rPr>
        <w:t>/p/ / t/ / k/ /f/ /</w:t>
      </w:r>
      <w:r w:rsidR="00BB06D2" w:rsidRPr="00054977">
        <w:rPr>
          <w:rFonts w:hint="eastAsia"/>
        </w:rPr>
        <w:t>θ</w:t>
      </w:r>
      <w:r w:rsidR="00BB06D2" w:rsidRPr="00054977">
        <w:rPr>
          <w:rFonts w:hint="eastAsia"/>
        </w:rPr>
        <w:t xml:space="preserve">/ </w:t>
      </w:r>
      <w:r w:rsidR="00BB06D2" w:rsidRPr="00054977">
        <w:rPr>
          <w:rFonts w:hint="eastAsia"/>
          <w:color w:val="FF0000"/>
        </w:rPr>
        <w:t>/s</w:t>
      </w:r>
      <w:r w:rsidR="00BB06D2" w:rsidRPr="00054977">
        <w:rPr>
          <w:color w:val="FF0000"/>
        </w:rPr>
        <w:t>/</w:t>
      </w:r>
      <w:r w:rsidR="00054977" w:rsidRPr="00054977">
        <w:rPr>
          <w:color w:val="FF0000"/>
        </w:rPr>
        <w:t xml:space="preserve"> </w:t>
      </w:r>
      <w:r w:rsidR="00054977" w:rsidRPr="00054977">
        <w:rPr>
          <w:rFonts w:hint="eastAsia"/>
          <w:color w:val="FF0000"/>
        </w:rPr>
        <w:t>/</w:t>
      </w:r>
      <w:r w:rsidR="00054977" w:rsidRPr="00054977">
        <w:rPr>
          <w:color w:val="FF0000"/>
        </w:rPr>
        <w:t>ʃ</w:t>
      </w:r>
      <w:r w:rsidR="00054977" w:rsidRPr="00054977">
        <w:rPr>
          <w:rFonts w:hint="eastAsia"/>
          <w:color w:val="FF0000"/>
        </w:rPr>
        <w:t xml:space="preserve">/ </w:t>
      </w:r>
      <w:r w:rsidR="00054977" w:rsidRPr="00054977">
        <w:rPr>
          <w:rFonts w:hint="eastAsia"/>
        </w:rPr>
        <w:t>/ h/ /ts/</w:t>
      </w:r>
      <w:r w:rsidR="00054977" w:rsidRPr="00054977">
        <w:rPr>
          <w:rFonts w:hint="eastAsia"/>
          <w:color w:val="FF0000"/>
        </w:rPr>
        <w:t xml:space="preserve"> /t</w:t>
      </w:r>
      <w:r w:rsidR="00054977" w:rsidRPr="00054977">
        <w:rPr>
          <w:color w:val="FF0000"/>
        </w:rPr>
        <w:t>ʃ</w:t>
      </w:r>
      <w:r w:rsidR="00054977" w:rsidRPr="00054977">
        <w:rPr>
          <w:rFonts w:hint="eastAsia"/>
          <w:color w:val="FF0000"/>
        </w:rPr>
        <w:t xml:space="preserve">/ </w:t>
      </w:r>
      <w:r w:rsidR="00054977" w:rsidRPr="00054977">
        <w:rPr>
          <w:rFonts w:hint="eastAsia"/>
        </w:rPr>
        <w:t>/tr/</w:t>
      </w:r>
    </w:p>
    <w:p w14:paraId="06E18F5D" w14:textId="33B671AD" w:rsidR="00121D55" w:rsidRPr="00054977" w:rsidRDefault="00121D55" w:rsidP="00054977">
      <w:pPr>
        <w:widowControl/>
        <w:snapToGrid/>
        <w:spacing w:line="240" w:lineRule="auto"/>
        <w:contextualSpacing w:val="0"/>
        <w:jc w:val="left"/>
      </w:pPr>
      <w:r>
        <w:rPr>
          <w:rFonts w:hint="eastAsia"/>
        </w:rPr>
        <w:t>以元音</w:t>
      </w:r>
      <w:r>
        <w:t>或者浊辅音结尾发</w:t>
      </w:r>
      <w:r>
        <w:t>z</w:t>
      </w:r>
      <w:r w:rsidR="00054977">
        <w:t xml:space="preserve">   </w:t>
      </w:r>
      <w:r w:rsidR="00054977" w:rsidRPr="00054977">
        <w:rPr>
          <w:rFonts w:hint="eastAsia"/>
        </w:rPr>
        <w:t>/b/ /d/ /g/ /v/ /ð/</w:t>
      </w:r>
      <w:r w:rsidR="00054977" w:rsidRPr="00054977">
        <w:rPr>
          <w:rFonts w:hint="eastAsia"/>
          <w:color w:val="FF0000"/>
        </w:rPr>
        <w:t xml:space="preserve"> /z/</w:t>
      </w:r>
      <w:r w:rsidR="00054977" w:rsidRPr="00054977">
        <w:t xml:space="preserve"> </w:t>
      </w:r>
      <w:r w:rsidR="00054977" w:rsidRPr="00054977">
        <w:rPr>
          <w:rFonts w:hint="eastAsia"/>
          <w:color w:val="FF0000"/>
        </w:rPr>
        <w:t>/</w:t>
      </w:r>
      <w:r w:rsidR="00054977" w:rsidRPr="00054977">
        <w:rPr>
          <w:color w:val="FF0000"/>
        </w:rPr>
        <w:t>ʒ</w:t>
      </w:r>
      <w:r w:rsidR="00054977" w:rsidRPr="00054977">
        <w:rPr>
          <w:rFonts w:hint="eastAsia"/>
          <w:color w:val="FF0000"/>
        </w:rPr>
        <w:t>/</w:t>
      </w:r>
      <w:r w:rsidR="00054977" w:rsidRPr="00054977">
        <w:rPr>
          <w:rFonts w:hint="eastAsia"/>
        </w:rPr>
        <w:t xml:space="preserve"> / r/ /dz/ </w:t>
      </w:r>
      <w:r w:rsidR="00054977" w:rsidRPr="00054977">
        <w:rPr>
          <w:rFonts w:hint="eastAsia"/>
          <w:color w:val="FF0000"/>
        </w:rPr>
        <w:t>/d</w:t>
      </w:r>
      <w:r w:rsidR="00054977" w:rsidRPr="00054977">
        <w:rPr>
          <w:color w:val="FF0000"/>
        </w:rPr>
        <w:t>ʒ</w:t>
      </w:r>
      <w:r w:rsidR="00054977" w:rsidRPr="00054977">
        <w:rPr>
          <w:rFonts w:hint="eastAsia"/>
          <w:color w:val="FF0000"/>
        </w:rPr>
        <w:t>/</w:t>
      </w:r>
      <w:r w:rsidR="00054977" w:rsidRPr="00054977">
        <w:rPr>
          <w:rFonts w:hint="eastAsia"/>
        </w:rPr>
        <w:t xml:space="preserve"> /dr/</w:t>
      </w:r>
    </w:p>
    <w:p w14:paraId="72BB53C1" w14:textId="0CA28AAD" w:rsidR="00353BE5" w:rsidRDefault="00FF18A2" w:rsidP="0007237E">
      <w:pPr>
        <w:pStyle w:val="3"/>
      </w:pPr>
      <w:r>
        <w:t>一般现在时的</w:t>
      </w:r>
      <w:r>
        <w:rPr>
          <w:rFonts w:hint="eastAsia"/>
        </w:rPr>
        <w:t>疑问式</w:t>
      </w:r>
    </w:p>
    <w:p w14:paraId="485B66D9" w14:textId="4BA80A8A" w:rsidR="00FF18A2" w:rsidRPr="00FF18A2" w:rsidRDefault="00FF18A2" w:rsidP="00FF18A2">
      <w:r w:rsidRPr="00E358AF">
        <w:rPr>
          <w:color w:val="FF0000"/>
        </w:rPr>
        <w:t>[</w:t>
      </w:r>
      <w:r w:rsidRPr="00E358AF">
        <w:rPr>
          <w:color w:val="FF0000"/>
        </w:rPr>
        <w:t>特殊疑问词</w:t>
      </w:r>
      <w:r w:rsidRPr="00E358AF">
        <w:rPr>
          <w:color w:val="FF0000"/>
        </w:rPr>
        <w:t xml:space="preserve"> </w:t>
      </w:r>
      <w:r w:rsidRPr="00E358AF">
        <w:rPr>
          <w:rFonts w:hint="eastAsia"/>
          <w:color w:val="FF0000"/>
        </w:rPr>
        <w:t>where</w:t>
      </w:r>
      <w:r w:rsidRPr="00E358AF">
        <w:rPr>
          <w:color w:val="FF0000"/>
        </w:rPr>
        <w:t>、</w:t>
      </w:r>
      <w:r w:rsidRPr="00E358AF">
        <w:rPr>
          <w:rFonts w:hint="eastAsia"/>
          <w:color w:val="FF0000"/>
        </w:rPr>
        <w:t>how</w:t>
      </w:r>
      <w:r w:rsidRPr="00E358AF">
        <w:rPr>
          <w:color w:val="FF0000"/>
        </w:rPr>
        <w:t xml:space="preserve"> often] </w:t>
      </w:r>
      <w:r>
        <w:t xml:space="preserve">+ do/does + </w:t>
      </w:r>
      <w:r>
        <w:rPr>
          <w:rFonts w:hint="eastAsia"/>
        </w:rPr>
        <w:t>主语</w:t>
      </w:r>
      <w:r>
        <w:t xml:space="preserve"> +</w:t>
      </w:r>
      <w:r w:rsidRPr="00E358AF">
        <w:rPr>
          <w:color w:val="FF0000"/>
        </w:rPr>
        <w:t xml:space="preserve"> [</w:t>
      </w:r>
      <w:r w:rsidRPr="00E358AF">
        <w:rPr>
          <w:rFonts w:hint="eastAsia"/>
          <w:color w:val="FF0000"/>
        </w:rPr>
        <w:t>频率</w:t>
      </w:r>
      <w:r w:rsidRPr="00E358AF">
        <w:rPr>
          <w:color w:val="FF0000"/>
        </w:rPr>
        <w:t>副词</w:t>
      </w:r>
      <w:r w:rsidRPr="00E358AF">
        <w:rPr>
          <w:color w:val="FF0000"/>
        </w:rPr>
        <w:t>often</w:t>
      </w:r>
      <w:r w:rsidRPr="00E358AF">
        <w:rPr>
          <w:color w:val="FF0000"/>
        </w:rPr>
        <w:t>、</w:t>
      </w:r>
      <w:r w:rsidRPr="00E358AF">
        <w:rPr>
          <w:rFonts w:hint="eastAsia"/>
          <w:color w:val="FF0000"/>
        </w:rPr>
        <w:t>usually</w:t>
      </w:r>
      <w:r w:rsidRPr="00E358AF">
        <w:rPr>
          <w:color w:val="FF0000"/>
        </w:rPr>
        <w:t>]</w:t>
      </w:r>
      <w:r>
        <w:t xml:space="preserve"> + </w:t>
      </w:r>
      <w:r>
        <w:rPr>
          <w:rFonts w:hint="eastAsia"/>
        </w:rPr>
        <w:t>动词</w:t>
      </w:r>
      <w:r>
        <w:t>原形</w:t>
      </w:r>
    </w:p>
    <w:p w14:paraId="150B7FB5" w14:textId="3C355112" w:rsidR="00FF18A2" w:rsidRDefault="00FF18A2" w:rsidP="00FF18A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on</w:t>
      </w:r>
      <w:r>
        <w:t xml:space="preserve"> S</w:t>
      </w:r>
      <w:r>
        <w:rPr>
          <w:rFonts w:hint="eastAsia"/>
        </w:rPr>
        <w:t>unday</w:t>
      </w:r>
      <w:r>
        <w:t>?</w:t>
      </w:r>
    </w:p>
    <w:p w14:paraId="4A14CA58" w14:textId="2D594C1E" w:rsidR="00FF18A2" w:rsidRDefault="00FF18A2" w:rsidP="00FF18A2">
      <w:pPr>
        <w:pStyle w:val="a5"/>
        <w:numPr>
          <w:ilvl w:val="0"/>
          <w:numId w:val="8"/>
        </w:numPr>
        <w:ind w:firstLineChars="0"/>
      </w:pPr>
      <w:r>
        <w:t>Where do your parents live?</w:t>
      </w:r>
    </w:p>
    <w:p w14:paraId="0A5D5685" w14:textId="7AF53178" w:rsidR="00FF18A2" w:rsidRDefault="00FF18A2" w:rsidP="00FF18A2">
      <w:pPr>
        <w:pStyle w:val="a5"/>
        <w:numPr>
          <w:ilvl w:val="0"/>
          <w:numId w:val="8"/>
        </w:numPr>
        <w:ind w:firstLineChars="0"/>
      </w:pPr>
      <w:r>
        <w:t>What does this word mean?</w:t>
      </w:r>
    </w:p>
    <w:p w14:paraId="08A91B37" w14:textId="5E3463FB" w:rsidR="00FF18A2" w:rsidRPr="00FF18A2" w:rsidRDefault="00FF18A2" w:rsidP="00FF18A2">
      <w:pPr>
        <w:pStyle w:val="a5"/>
        <w:numPr>
          <w:ilvl w:val="0"/>
          <w:numId w:val="8"/>
        </w:numPr>
        <w:ind w:firstLineChars="0"/>
      </w:pPr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do</w:t>
      </w:r>
      <w:r>
        <w:t xml:space="preserve"> you usually do at weekends?</w:t>
      </w:r>
    </w:p>
    <w:p w14:paraId="52AEC013" w14:textId="149F182D" w:rsidR="00FF18A2" w:rsidRDefault="003905C7" w:rsidP="003905C7">
      <w:pPr>
        <w:pStyle w:val="2"/>
      </w:pPr>
      <w:r>
        <w:rPr>
          <w:rFonts w:hint="eastAsia"/>
        </w:rPr>
        <w:t>现在</w:t>
      </w:r>
      <w:r>
        <w:t>进行时</w:t>
      </w:r>
    </w:p>
    <w:p w14:paraId="28D3952A" w14:textId="580E2487" w:rsidR="0007237E" w:rsidRDefault="0007237E" w:rsidP="0007237E">
      <w:pPr>
        <w:pStyle w:val="3"/>
      </w:pPr>
      <w:r>
        <w:rPr>
          <w:rFonts w:hint="eastAsia"/>
        </w:rPr>
        <w:t>构成</w:t>
      </w:r>
    </w:p>
    <w:p w14:paraId="319C38B1" w14:textId="034A27F6" w:rsidR="0007237E" w:rsidRDefault="0007237E" w:rsidP="0007237E">
      <w:r>
        <w:rPr>
          <w:rFonts w:hint="eastAsia"/>
        </w:rPr>
        <w:lastRenderedPageBreak/>
        <w:t>be</w:t>
      </w:r>
      <w:r>
        <w:t>(am/is/are)+</w:t>
      </w:r>
      <w:r>
        <w:t>现在分词</w:t>
      </w:r>
      <w:r>
        <w:t xml:space="preserve"> ing</w:t>
      </w:r>
    </w:p>
    <w:p w14:paraId="1400F1D5" w14:textId="02C766DB" w:rsidR="0007237E" w:rsidRDefault="00E3432D" w:rsidP="00E3432D">
      <w:pPr>
        <w:pStyle w:val="4"/>
      </w:pPr>
      <w:r>
        <w:t>变换方式</w:t>
      </w:r>
    </w:p>
    <w:p w14:paraId="3897AFF3" w14:textId="6C4C6404" w:rsidR="00E3432D" w:rsidRDefault="00E3432D" w:rsidP="00E3432D">
      <w:pPr>
        <w:pStyle w:val="a5"/>
        <w:numPr>
          <w:ilvl w:val="0"/>
          <w:numId w:val="10"/>
        </w:numPr>
        <w:ind w:firstLineChars="0"/>
      </w:pPr>
      <w:r>
        <w:t>直接</w:t>
      </w:r>
      <w:r>
        <w:t>+</w:t>
      </w:r>
      <w:r>
        <w:rPr>
          <w:rFonts w:hint="eastAsia"/>
        </w:rPr>
        <w:t>ing</w:t>
      </w:r>
    </w:p>
    <w:p w14:paraId="49A5CE7C" w14:textId="7738F3FC" w:rsidR="00E3432D" w:rsidRDefault="00E3432D" w:rsidP="00E3432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以</w:t>
      </w:r>
      <w:r>
        <w:t>不发音的</w:t>
      </w:r>
      <w:r>
        <w:t>e</w:t>
      </w:r>
      <w:r>
        <w:t>结尾去</w:t>
      </w:r>
      <w:r>
        <w:rPr>
          <w:rFonts w:hint="eastAsia"/>
        </w:rPr>
        <w:t>掉</w:t>
      </w:r>
      <w:r>
        <w:t>e+</w:t>
      </w:r>
      <w:r>
        <w:rPr>
          <w:rFonts w:hint="eastAsia"/>
        </w:rPr>
        <w:t>ing</w:t>
      </w:r>
      <w:r>
        <w:t xml:space="preserve">  </w:t>
      </w:r>
      <w:r>
        <w:rPr>
          <w:rFonts w:hint="eastAsia"/>
        </w:rPr>
        <w:t>live</w:t>
      </w:r>
      <w:r>
        <w:t>&gt;living</w:t>
      </w:r>
    </w:p>
    <w:p w14:paraId="5EF50CEC" w14:textId="507E804A" w:rsidR="00E3432D" w:rsidRDefault="00E3432D" w:rsidP="00E3432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以</w:t>
      </w:r>
      <w:r>
        <w:t>重读闭音节结束，</w:t>
      </w:r>
      <w:r>
        <w:rPr>
          <w:rFonts w:hint="eastAsia"/>
        </w:rPr>
        <w:t>结尾</w:t>
      </w:r>
      <w:r>
        <w:t>有一个辅音字</w:t>
      </w:r>
      <w:r>
        <w:rPr>
          <w:rFonts w:hint="eastAsia"/>
        </w:rPr>
        <w:t>母</w:t>
      </w:r>
      <w:r>
        <w:t>，</w:t>
      </w:r>
      <w:r>
        <w:rPr>
          <w:rFonts w:hint="eastAsia"/>
        </w:rPr>
        <w:t>双写</w:t>
      </w:r>
      <w:r>
        <w:t>辅音字母</w:t>
      </w:r>
      <w:r>
        <w:t>+</w:t>
      </w:r>
      <w:r>
        <w:rPr>
          <w:rFonts w:hint="eastAsia"/>
        </w:rPr>
        <w:t>ing</w:t>
      </w:r>
      <w:r>
        <w:t xml:space="preserve">   </w:t>
      </w:r>
      <w:r>
        <w:rPr>
          <w:rFonts w:hint="eastAsia"/>
        </w:rPr>
        <w:t>sit</w:t>
      </w:r>
      <w:r>
        <w:t>&gt;sitting</w:t>
      </w:r>
    </w:p>
    <w:p w14:paraId="200C75E5" w14:textId="26057432" w:rsidR="00E3432D" w:rsidRDefault="00E3432D" w:rsidP="00E3432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ie</w:t>
      </w:r>
      <w:r>
        <w:t>结束，去</w:t>
      </w:r>
      <w:r>
        <w:rPr>
          <w:rFonts w:hint="eastAsia"/>
        </w:rPr>
        <w:t>掉</w:t>
      </w:r>
      <w:r>
        <w:t>ie+</w:t>
      </w:r>
      <w:r>
        <w:rPr>
          <w:rFonts w:hint="eastAsia"/>
        </w:rPr>
        <w:t>ying</w:t>
      </w:r>
      <w:r>
        <w:t xml:space="preserve">  </w:t>
      </w:r>
      <w:r>
        <w:rPr>
          <w:rFonts w:hint="eastAsia"/>
        </w:rPr>
        <w:t>lie</w:t>
      </w:r>
      <w:r>
        <w:t>&gt;lying</w:t>
      </w:r>
      <w:r w:rsidR="00260EA7">
        <w:t xml:space="preserve"> </w:t>
      </w:r>
      <w:r w:rsidR="00260EA7">
        <w:rPr>
          <w:rFonts w:hint="eastAsia"/>
        </w:rPr>
        <w:t xml:space="preserve"> die</w:t>
      </w:r>
      <w:r w:rsidR="00260EA7">
        <w:t>&gt;dying</w:t>
      </w:r>
    </w:p>
    <w:p w14:paraId="5B9645DE" w14:textId="2D175821" w:rsidR="00E30F85" w:rsidRDefault="00E30F85" w:rsidP="00E30F85">
      <w:pPr>
        <w:pStyle w:val="3"/>
      </w:pPr>
      <w:r>
        <w:rPr>
          <w:rFonts w:hint="eastAsia"/>
        </w:rPr>
        <w:t>现在</w:t>
      </w:r>
      <w:r>
        <w:t>进行时的疑问式</w:t>
      </w:r>
    </w:p>
    <w:p w14:paraId="15C7D757" w14:textId="2067C454" w:rsidR="000A5A8F" w:rsidRDefault="000A5A8F" w:rsidP="00E30F85">
      <w:r w:rsidRPr="000A5A8F">
        <w:rPr>
          <w:color w:val="FF0000"/>
        </w:rPr>
        <w:t xml:space="preserve">[where/what]  </w:t>
      </w:r>
      <w:r>
        <w:t xml:space="preserve">+is/are  + </w:t>
      </w:r>
      <w:r>
        <w:rPr>
          <w:rFonts w:hint="eastAsia"/>
        </w:rPr>
        <w:t>主语</w:t>
      </w:r>
      <w:r>
        <w:t xml:space="preserve"> + </w:t>
      </w:r>
      <w:r>
        <w:rPr>
          <w:rFonts w:hint="eastAsia"/>
        </w:rPr>
        <w:t>ing</w:t>
      </w:r>
    </w:p>
    <w:p w14:paraId="47E38B07" w14:textId="09912E60" w:rsidR="000A5A8F" w:rsidRDefault="000A5A8F" w:rsidP="000A5A8F">
      <w:pPr>
        <w:pStyle w:val="a5"/>
        <w:numPr>
          <w:ilvl w:val="0"/>
          <w:numId w:val="11"/>
        </w:numPr>
        <w:ind w:firstLineChars="0"/>
      </w:pPr>
      <w:r>
        <w:t>where are they going?</w:t>
      </w:r>
    </w:p>
    <w:p w14:paraId="2B1CC3D3" w14:textId="000B2922" w:rsidR="000A5A8F" w:rsidRDefault="000A5A8F" w:rsidP="000A5A8F">
      <w:pPr>
        <w:pStyle w:val="a5"/>
        <w:numPr>
          <w:ilvl w:val="0"/>
          <w:numId w:val="11"/>
        </w:numPr>
        <w:ind w:firstLineChars="0"/>
      </w:pPr>
      <w:r>
        <w:t>Is he working?</w:t>
      </w:r>
    </w:p>
    <w:p w14:paraId="21ACDF9C" w14:textId="4735BF70" w:rsidR="000A5A8F" w:rsidRPr="00E30F85" w:rsidRDefault="000A5A8F" w:rsidP="000A5A8F">
      <w:pPr>
        <w:pStyle w:val="a5"/>
        <w:numPr>
          <w:ilvl w:val="0"/>
          <w:numId w:val="11"/>
        </w:numPr>
        <w:ind w:firstLineChars="0"/>
      </w:pPr>
      <w:r>
        <w:t>Where are those people going?</w:t>
      </w:r>
    </w:p>
    <w:p w14:paraId="739CC82C" w14:textId="77777777" w:rsidR="00E30F85" w:rsidRPr="00E3432D" w:rsidRDefault="00E30F85" w:rsidP="00E30F85"/>
    <w:p w14:paraId="36C181A7" w14:textId="0D8A65E8" w:rsidR="00E3432D" w:rsidRDefault="00463467" w:rsidP="00463467">
      <w:pPr>
        <w:pStyle w:val="2"/>
      </w:pPr>
      <w:r>
        <w:rPr>
          <w:rFonts w:hint="eastAsia"/>
        </w:rPr>
        <w:t>一般过去</w:t>
      </w:r>
      <w:r>
        <w:t>时</w:t>
      </w:r>
    </w:p>
    <w:p w14:paraId="1174265D" w14:textId="3CE7CB9A" w:rsidR="00463467" w:rsidRDefault="00A571B3" w:rsidP="00DD3AFE">
      <w:pPr>
        <w:pStyle w:val="3"/>
      </w:pPr>
      <w:r>
        <w:t>构成</w:t>
      </w:r>
    </w:p>
    <w:p w14:paraId="700E1A37" w14:textId="530D9A0E" w:rsidR="00DD3AFE" w:rsidRDefault="00DD3AFE" w:rsidP="00DD3AFE">
      <w:pPr>
        <w:pStyle w:val="a5"/>
        <w:numPr>
          <w:ilvl w:val="0"/>
          <w:numId w:val="12"/>
        </w:numPr>
        <w:ind w:firstLineChars="0"/>
      </w:pPr>
      <w:r>
        <w:t>W</w:t>
      </w:r>
      <w:r>
        <w:rPr>
          <w:rFonts w:hint="eastAsia"/>
        </w:rPr>
        <w:t>as</w:t>
      </w:r>
      <w:r>
        <w:t>/Were</w:t>
      </w:r>
    </w:p>
    <w:p w14:paraId="4BDBE1DA" w14:textId="41C25041" w:rsidR="00DD3AFE" w:rsidRDefault="00DD3AFE" w:rsidP="00DD3AF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动词</w:t>
      </w:r>
      <w:r>
        <w:t>的过去式</w:t>
      </w:r>
      <w:bookmarkStart w:id="0" w:name="_GoBack"/>
      <w:bookmarkEnd w:id="0"/>
    </w:p>
    <w:p w14:paraId="069A6FD3" w14:textId="77777777" w:rsidR="00DD3AFE" w:rsidRDefault="00DD3AFE" w:rsidP="00DD3AFE"/>
    <w:p w14:paraId="0DFD1F18" w14:textId="564A5575" w:rsidR="00DD3AFE" w:rsidRDefault="00DD3AFE" w:rsidP="00DD3AFE">
      <w:pPr>
        <w:pStyle w:val="4"/>
      </w:pPr>
      <w:r>
        <w:t>变换方式</w:t>
      </w:r>
    </w:p>
    <w:p w14:paraId="03861604" w14:textId="20EF2AAF" w:rsidR="00DD3AFE" w:rsidRDefault="00DD3AFE" w:rsidP="00DD3AFE">
      <w:pPr>
        <w:pStyle w:val="a5"/>
        <w:numPr>
          <w:ilvl w:val="0"/>
          <w:numId w:val="13"/>
        </w:numPr>
        <w:ind w:firstLineChars="0"/>
      </w:pPr>
      <w:r>
        <w:t>一般情况</w:t>
      </w:r>
      <w:r>
        <w:t>+</w:t>
      </w:r>
      <w:r>
        <w:rPr>
          <w:rFonts w:hint="eastAsia"/>
        </w:rPr>
        <w:t>ed</w:t>
      </w:r>
    </w:p>
    <w:p w14:paraId="124545FB" w14:textId="7AA65A52" w:rsidR="00DD3AFE" w:rsidRDefault="002A47C5" w:rsidP="00DD3AFE">
      <w:pPr>
        <w:pStyle w:val="a5"/>
        <w:numPr>
          <w:ilvl w:val="0"/>
          <w:numId w:val="13"/>
        </w:numPr>
        <w:ind w:firstLineChars="0"/>
      </w:pPr>
      <w:r>
        <w:t>以</w:t>
      </w:r>
      <w:r>
        <w:t>e</w:t>
      </w:r>
      <w:r>
        <w:t>结尾的</w:t>
      </w:r>
      <w:r>
        <w:t>+</w:t>
      </w:r>
      <w:r>
        <w:rPr>
          <w:rFonts w:hint="eastAsia"/>
        </w:rPr>
        <w:t>d</w:t>
      </w:r>
    </w:p>
    <w:p w14:paraId="5AE3FBB1" w14:textId="6A28A81D" w:rsidR="002A47C5" w:rsidRDefault="002A47C5" w:rsidP="00DD3AF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以</w:t>
      </w:r>
      <w:r>
        <w:t>重音闭音节结尾，</w:t>
      </w:r>
      <w:r>
        <w:rPr>
          <w:rFonts w:hint="eastAsia"/>
        </w:rPr>
        <w:t>而且</w:t>
      </w:r>
      <w:r>
        <w:t>结尾只有一个辅音字</w:t>
      </w:r>
      <w:r>
        <w:rPr>
          <w:rFonts w:hint="eastAsia"/>
        </w:rPr>
        <w:t>母</w:t>
      </w:r>
      <w:r>
        <w:t xml:space="preserve"> </w:t>
      </w:r>
      <w:r>
        <w:t>，</w:t>
      </w:r>
      <w:r>
        <w:rPr>
          <w:rFonts w:hint="eastAsia"/>
        </w:rPr>
        <w:t>双写</w:t>
      </w:r>
      <w:r>
        <w:t>结尾辅音</w:t>
      </w:r>
      <w:r>
        <w:t>+</w:t>
      </w:r>
      <w:r>
        <w:rPr>
          <w:rFonts w:hint="eastAsia"/>
        </w:rPr>
        <w:t>ed</w:t>
      </w:r>
      <w:r>
        <w:t xml:space="preserve">  </w:t>
      </w:r>
      <w:r>
        <w:rPr>
          <w:rFonts w:hint="eastAsia"/>
        </w:rPr>
        <w:t>stop</w:t>
      </w:r>
      <w:r>
        <w:t>&gt;stopped</w:t>
      </w:r>
    </w:p>
    <w:p w14:paraId="66E023EF" w14:textId="2C67DBC6" w:rsidR="005C4C75" w:rsidRDefault="002A47C5" w:rsidP="00DD3AFE">
      <w:pPr>
        <w:pStyle w:val="a5"/>
        <w:numPr>
          <w:ilvl w:val="0"/>
          <w:numId w:val="13"/>
        </w:numPr>
        <w:ind w:firstLineChars="0"/>
      </w:pPr>
      <w:r>
        <w:t>以辅音</w:t>
      </w:r>
      <w:r>
        <w:rPr>
          <w:rFonts w:hint="eastAsia"/>
        </w:rPr>
        <w:t>字母</w:t>
      </w:r>
      <w:r>
        <w:t>+</w:t>
      </w:r>
      <w:r>
        <w:rPr>
          <w:rFonts w:hint="eastAsia"/>
        </w:rPr>
        <w:t>y</w:t>
      </w:r>
      <w:r>
        <w:rPr>
          <w:rFonts w:hint="eastAsia"/>
        </w:rPr>
        <w:t>结尾</w:t>
      </w:r>
      <w:r>
        <w:t>，去掉</w:t>
      </w:r>
      <w:r>
        <w:t>y+</w:t>
      </w:r>
      <w:r>
        <w:rPr>
          <w:rFonts w:hint="eastAsia"/>
        </w:rPr>
        <w:t>ied</w:t>
      </w:r>
      <w:r>
        <w:t xml:space="preserve">  </w:t>
      </w:r>
      <w:r>
        <w:rPr>
          <w:rFonts w:hint="eastAsia"/>
        </w:rPr>
        <w:t>study</w:t>
      </w:r>
      <w:r w:rsidR="00A45C28">
        <w:t>-&gt;stud</w:t>
      </w:r>
      <w:r w:rsidR="00A45C28">
        <w:rPr>
          <w:rFonts w:hint="eastAsia"/>
        </w:rPr>
        <w:t>ied</w:t>
      </w:r>
    </w:p>
    <w:p w14:paraId="2767076F" w14:textId="23677041" w:rsidR="00A45C28" w:rsidRDefault="00A45C28" w:rsidP="00A45C28">
      <w:pPr>
        <w:pStyle w:val="4"/>
      </w:pPr>
      <w:r>
        <w:t>发音规则</w:t>
      </w:r>
    </w:p>
    <w:p w14:paraId="524A4474" w14:textId="480C3F89" w:rsidR="00A45C28" w:rsidRDefault="00A45C28" w:rsidP="00A45C28">
      <w:pPr>
        <w:pStyle w:val="a5"/>
        <w:numPr>
          <w:ilvl w:val="0"/>
          <w:numId w:val="14"/>
        </w:numPr>
        <w:ind w:firstLineChars="0"/>
      </w:pPr>
      <w:r>
        <w:t>[t][d]</w:t>
      </w:r>
      <w:r>
        <w:t>之后</w:t>
      </w:r>
      <w:r>
        <w:rPr>
          <w:rFonts w:hint="eastAsia"/>
        </w:rPr>
        <w:t>发</w:t>
      </w:r>
      <w:r>
        <w:t>[id]</w:t>
      </w:r>
    </w:p>
    <w:p w14:paraId="18EE41B0" w14:textId="2FB15BA2" w:rsidR="00A45C28" w:rsidRDefault="00A45C28" w:rsidP="00A45C28">
      <w:pPr>
        <w:pStyle w:val="a5"/>
        <w:numPr>
          <w:ilvl w:val="0"/>
          <w:numId w:val="14"/>
        </w:numPr>
        <w:ind w:firstLineChars="0"/>
      </w:pPr>
      <w:r>
        <w:t>其它清辅音发</w:t>
      </w:r>
      <w:r>
        <w:t>[t]</w:t>
      </w:r>
      <w:r w:rsidR="00744438">
        <w:t xml:space="preserve">    </w:t>
      </w:r>
      <w:r w:rsidR="00744438" w:rsidRPr="00054977">
        <w:rPr>
          <w:rFonts w:hint="eastAsia"/>
        </w:rPr>
        <w:t xml:space="preserve">/p/ </w:t>
      </w:r>
      <w:r w:rsidR="00744438" w:rsidRPr="00B6217E">
        <w:rPr>
          <w:rFonts w:hint="eastAsia"/>
          <w:color w:val="FF0000"/>
        </w:rPr>
        <w:t xml:space="preserve">/ t/ </w:t>
      </w:r>
      <w:r w:rsidR="00744438" w:rsidRPr="00054977">
        <w:rPr>
          <w:rFonts w:hint="eastAsia"/>
        </w:rPr>
        <w:t xml:space="preserve">/ </w:t>
      </w:r>
      <w:r w:rsidR="00744438" w:rsidRPr="00B6217E">
        <w:rPr>
          <w:rFonts w:hint="eastAsia"/>
          <w:color w:val="000000" w:themeColor="text1"/>
        </w:rPr>
        <w:t>k/ /f/ /</w:t>
      </w:r>
      <w:r w:rsidR="00744438" w:rsidRPr="00B6217E">
        <w:rPr>
          <w:rFonts w:hint="eastAsia"/>
          <w:color w:val="000000" w:themeColor="text1"/>
        </w:rPr>
        <w:t>θ</w:t>
      </w:r>
      <w:r w:rsidR="00744438" w:rsidRPr="00B6217E">
        <w:rPr>
          <w:rFonts w:hint="eastAsia"/>
          <w:color w:val="000000" w:themeColor="text1"/>
        </w:rPr>
        <w:t>/ /s</w:t>
      </w:r>
      <w:r w:rsidR="00744438" w:rsidRPr="00B6217E">
        <w:rPr>
          <w:color w:val="000000" w:themeColor="text1"/>
        </w:rPr>
        <w:t xml:space="preserve">/ </w:t>
      </w:r>
      <w:r w:rsidR="00744438" w:rsidRPr="00B6217E">
        <w:rPr>
          <w:rFonts w:hint="eastAsia"/>
          <w:color w:val="000000" w:themeColor="text1"/>
        </w:rPr>
        <w:t>/</w:t>
      </w:r>
      <w:r w:rsidR="00744438" w:rsidRPr="00B6217E">
        <w:rPr>
          <w:color w:val="000000" w:themeColor="text1"/>
        </w:rPr>
        <w:t>ʃ</w:t>
      </w:r>
      <w:r w:rsidR="00744438" w:rsidRPr="00B6217E">
        <w:rPr>
          <w:rFonts w:hint="eastAsia"/>
          <w:color w:val="000000" w:themeColor="text1"/>
        </w:rPr>
        <w:t>/ / h/ /ts/ /t</w:t>
      </w:r>
      <w:r w:rsidR="00744438" w:rsidRPr="00B6217E">
        <w:rPr>
          <w:color w:val="000000" w:themeColor="text1"/>
        </w:rPr>
        <w:t>ʃ</w:t>
      </w:r>
      <w:r w:rsidR="00744438" w:rsidRPr="00B6217E">
        <w:rPr>
          <w:rFonts w:hint="eastAsia"/>
          <w:color w:val="000000" w:themeColor="text1"/>
        </w:rPr>
        <w:t>/ /tr/</w:t>
      </w:r>
    </w:p>
    <w:p w14:paraId="577446AA" w14:textId="7B82C033" w:rsidR="00A45C28" w:rsidRPr="00B6217E" w:rsidRDefault="00A45C28" w:rsidP="00A45C28">
      <w:pPr>
        <w:pStyle w:val="a5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</w:rPr>
        <w:t>元音</w:t>
      </w:r>
      <w:r>
        <w:t>和浊辅音</w:t>
      </w:r>
      <w:r>
        <w:t>[d]</w:t>
      </w:r>
      <w:r w:rsidR="00B6217E">
        <w:t xml:space="preserve">    </w:t>
      </w:r>
      <w:r w:rsidR="00B6217E" w:rsidRPr="00B6217E">
        <w:rPr>
          <w:rFonts w:hint="eastAsia"/>
          <w:color w:val="000000" w:themeColor="text1"/>
        </w:rPr>
        <w:t xml:space="preserve">/b/ </w:t>
      </w:r>
      <w:r w:rsidR="00B6217E" w:rsidRPr="00B6217E">
        <w:rPr>
          <w:rFonts w:hint="eastAsia"/>
          <w:color w:val="FF0000"/>
        </w:rPr>
        <w:t>/d/</w:t>
      </w:r>
      <w:r w:rsidR="00B6217E" w:rsidRPr="00B6217E">
        <w:rPr>
          <w:rFonts w:hint="eastAsia"/>
          <w:color w:val="000000" w:themeColor="text1"/>
        </w:rPr>
        <w:t xml:space="preserve"> /g/ /v/ /ð/ /z/</w:t>
      </w:r>
      <w:r w:rsidR="00B6217E" w:rsidRPr="00B6217E">
        <w:rPr>
          <w:color w:val="000000" w:themeColor="text1"/>
        </w:rPr>
        <w:t xml:space="preserve"> </w:t>
      </w:r>
      <w:r w:rsidR="00B6217E" w:rsidRPr="00B6217E">
        <w:rPr>
          <w:rFonts w:hint="eastAsia"/>
          <w:color w:val="000000" w:themeColor="text1"/>
        </w:rPr>
        <w:t>/</w:t>
      </w:r>
      <w:r w:rsidR="00B6217E" w:rsidRPr="00B6217E">
        <w:rPr>
          <w:color w:val="000000" w:themeColor="text1"/>
        </w:rPr>
        <w:t>ʒ</w:t>
      </w:r>
      <w:r w:rsidR="00B6217E" w:rsidRPr="00B6217E">
        <w:rPr>
          <w:rFonts w:hint="eastAsia"/>
          <w:color w:val="000000" w:themeColor="text1"/>
        </w:rPr>
        <w:t>/ / r/ /dz/ /d</w:t>
      </w:r>
      <w:r w:rsidR="00B6217E" w:rsidRPr="00B6217E">
        <w:rPr>
          <w:color w:val="000000" w:themeColor="text1"/>
        </w:rPr>
        <w:t>ʒ</w:t>
      </w:r>
      <w:r w:rsidR="00B6217E" w:rsidRPr="00B6217E">
        <w:rPr>
          <w:rFonts w:hint="eastAsia"/>
          <w:color w:val="000000" w:themeColor="text1"/>
        </w:rPr>
        <w:t>/ /dr/</w:t>
      </w:r>
    </w:p>
    <w:p w14:paraId="4FFEB6F3" w14:textId="6C37ECDE" w:rsidR="00DD3AFE" w:rsidRDefault="00A86720" w:rsidP="00A86720">
      <w:pPr>
        <w:pStyle w:val="4"/>
      </w:pPr>
      <w:r>
        <w:t>一般过去式的疑问</w:t>
      </w:r>
      <w:r>
        <w:rPr>
          <w:rFonts w:hint="eastAsia"/>
        </w:rPr>
        <w:t>词序</w:t>
      </w:r>
    </w:p>
    <w:p w14:paraId="2B3BDF58" w14:textId="55AB8644" w:rsidR="00A86720" w:rsidRDefault="004F1183" w:rsidP="00A86720">
      <w:r w:rsidRPr="004F1183">
        <w:rPr>
          <w:color w:val="FF0000"/>
        </w:rPr>
        <w:t>[what/How/where]</w:t>
      </w:r>
      <w:r>
        <w:t xml:space="preserve">  + </w:t>
      </w:r>
      <w:r>
        <w:rPr>
          <w:rFonts w:hint="eastAsia"/>
        </w:rPr>
        <w:t>did</w:t>
      </w:r>
      <w:r>
        <w:t xml:space="preserve"> + </w:t>
      </w:r>
      <w:r>
        <w:t>主语</w:t>
      </w:r>
      <w:r>
        <w:t xml:space="preserve"> + </w:t>
      </w:r>
      <w:r>
        <w:rPr>
          <w:rFonts w:hint="eastAsia"/>
        </w:rPr>
        <w:t>动词</w:t>
      </w:r>
      <w:r>
        <w:t>原形</w:t>
      </w:r>
    </w:p>
    <w:p w14:paraId="304AC150" w14:textId="7EB10DA9" w:rsidR="004F1183" w:rsidRDefault="004F1183" w:rsidP="004F1183">
      <w:pPr>
        <w:pStyle w:val="a5"/>
        <w:numPr>
          <w:ilvl w:val="0"/>
          <w:numId w:val="15"/>
        </w:numPr>
        <w:ind w:firstLineChars="0"/>
      </w:pPr>
      <w:r>
        <w:t xml:space="preserve">Did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sister</w:t>
      </w:r>
      <w:r>
        <w:t xml:space="preserve"> </w:t>
      </w:r>
      <w:r>
        <w:rPr>
          <w:rFonts w:hint="eastAsia"/>
        </w:rPr>
        <w:t>phone</w:t>
      </w:r>
      <w:r>
        <w:t xml:space="preserve"> you?</w:t>
      </w:r>
    </w:p>
    <w:p w14:paraId="71F92944" w14:textId="09E46802" w:rsidR="004F1183" w:rsidRDefault="004F1183" w:rsidP="004F1183">
      <w:pPr>
        <w:pStyle w:val="a5"/>
        <w:numPr>
          <w:ilvl w:val="0"/>
          <w:numId w:val="15"/>
        </w:numPr>
        <w:ind w:firstLineChars="0"/>
      </w:pPr>
      <w:r>
        <w:t>What did you do last night?</w:t>
      </w:r>
    </w:p>
    <w:p w14:paraId="69660540" w14:textId="1A76BC97" w:rsidR="004F1183" w:rsidRPr="00A86720" w:rsidRDefault="004F1183" w:rsidP="004F1183">
      <w:pPr>
        <w:pStyle w:val="a5"/>
        <w:numPr>
          <w:ilvl w:val="0"/>
          <w:numId w:val="15"/>
        </w:numPr>
        <w:ind w:firstLineChars="0"/>
      </w:pPr>
      <w:r>
        <w:t>How did the accident happen?</w:t>
      </w:r>
    </w:p>
    <w:p w14:paraId="366F3CA2" w14:textId="77777777" w:rsidR="003905C7" w:rsidRDefault="003905C7" w:rsidP="004802A0"/>
    <w:p w14:paraId="0637C5D2" w14:textId="77777777" w:rsidR="00B163D3" w:rsidRDefault="00B163D3" w:rsidP="00B163D3"/>
    <w:sectPr w:rsidR="00B163D3" w:rsidSect="009F4671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3B430" w14:textId="77777777" w:rsidR="000B7B44" w:rsidRDefault="000B7B44" w:rsidP="007F685B">
      <w:pPr>
        <w:spacing w:line="240" w:lineRule="auto"/>
      </w:pPr>
      <w:r>
        <w:separator/>
      </w:r>
    </w:p>
  </w:endnote>
  <w:endnote w:type="continuationSeparator" w:id="0">
    <w:p w14:paraId="43939D16" w14:textId="77777777" w:rsidR="000B7B44" w:rsidRDefault="000B7B44" w:rsidP="007F6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ntinghei SC Demibold">
    <w:charset w:val="88"/>
    <w:family w:val="auto"/>
    <w:pitch w:val="variable"/>
    <w:sig w:usb0="00000001" w:usb1="08080000" w:usb2="00000010" w:usb3="00000000" w:csb0="001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DDA0C" w14:textId="77777777" w:rsidR="000B7B44" w:rsidRDefault="000B7B44" w:rsidP="007F685B">
      <w:pPr>
        <w:spacing w:line="240" w:lineRule="auto"/>
      </w:pPr>
      <w:r>
        <w:separator/>
      </w:r>
    </w:p>
  </w:footnote>
  <w:footnote w:type="continuationSeparator" w:id="0">
    <w:p w14:paraId="0797A697" w14:textId="77777777" w:rsidR="000B7B44" w:rsidRDefault="000B7B44" w:rsidP="007F68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02172"/>
    <w:multiLevelType w:val="hybridMultilevel"/>
    <w:tmpl w:val="94446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D835D4"/>
    <w:multiLevelType w:val="hybridMultilevel"/>
    <w:tmpl w:val="AF0A94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9322CF"/>
    <w:multiLevelType w:val="hybridMultilevel"/>
    <w:tmpl w:val="CEF06F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920500"/>
    <w:multiLevelType w:val="hybridMultilevel"/>
    <w:tmpl w:val="41000D72"/>
    <w:lvl w:ilvl="0" w:tplc="CCEE5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54204A"/>
    <w:multiLevelType w:val="hybridMultilevel"/>
    <w:tmpl w:val="03E4B8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454588"/>
    <w:multiLevelType w:val="hybridMultilevel"/>
    <w:tmpl w:val="61A68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33F2930"/>
    <w:multiLevelType w:val="hybridMultilevel"/>
    <w:tmpl w:val="9E92D3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B8C1902"/>
    <w:multiLevelType w:val="hybridMultilevel"/>
    <w:tmpl w:val="18C6AC7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EE63B13"/>
    <w:multiLevelType w:val="hybridMultilevel"/>
    <w:tmpl w:val="0D64F0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488347A"/>
    <w:multiLevelType w:val="hybridMultilevel"/>
    <w:tmpl w:val="21BC99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80F6331"/>
    <w:multiLevelType w:val="hybridMultilevel"/>
    <w:tmpl w:val="AD18261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8416397"/>
    <w:multiLevelType w:val="hybridMultilevel"/>
    <w:tmpl w:val="21BC99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2A85A66"/>
    <w:multiLevelType w:val="hybridMultilevel"/>
    <w:tmpl w:val="CEF06F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AC95384"/>
    <w:multiLevelType w:val="hybridMultilevel"/>
    <w:tmpl w:val="531811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B943DA7"/>
    <w:multiLevelType w:val="hybridMultilevel"/>
    <w:tmpl w:val="C3E252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D5A48C3"/>
    <w:multiLevelType w:val="hybridMultilevel"/>
    <w:tmpl w:val="03E4B8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F5825D4"/>
    <w:multiLevelType w:val="hybridMultilevel"/>
    <w:tmpl w:val="EC88D1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12"/>
  </w:num>
  <w:num w:numId="5">
    <w:abstractNumId w:val="11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  <w:num w:numId="11">
    <w:abstractNumId w:val="16"/>
  </w:num>
  <w:num w:numId="12">
    <w:abstractNumId w:val="10"/>
  </w:num>
  <w:num w:numId="13">
    <w:abstractNumId w:val="14"/>
  </w:num>
  <w:num w:numId="14">
    <w:abstractNumId w:val="0"/>
  </w:num>
  <w:num w:numId="15">
    <w:abstractNumId w:val="8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35"/>
    <w:rsid w:val="00042CB8"/>
    <w:rsid w:val="00054977"/>
    <w:rsid w:val="0007237E"/>
    <w:rsid w:val="00086257"/>
    <w:rsid w:val="000A279F"/>
    <w:rsid w:val="000A5A8F"/>
    <w:rsid w:val="000B7B44"/>
    <w:rsid w:val="000C325E"/>
    <w:rsid w:val="000F4042"/>
    <w:rsid w:val="00121D55"/>
    <w:rsid w:val="001465A0"/>
    <w:rsid w:val="00164FE8"/>
    <w:rsid w:val="001B0F07"/>
    <w:rsid w:val="001B7C3A"/>
    <w:rsid w:val="00222856"/>
    <w:rsid w:val="0022401D"/>
    <w:rsid w:val="00224440"/>
    <w:rsid w:val="0024406D"/>
    <w:rsid w:val="00260EA7"/>
    <w:rsid w:val="00265D06"/>
    <w:rsid w:val="00276ECC"/>
    <w:rsid w:val="002A47C5"/>
    <w:rsid w:val="002C6A69"/>
    <w:rsid w:val="00300831"/>
    <w:rsid w:val="00311C68"/>
    <w:rsid w:val="00314E15"/>
    <w:rsid w:val="00317643"/>
    <w:rsid w:val="00326593"/>
    <w:rsid w:val="00335313"/>
    <w:rsid w:val="00353BE5"/>
    <w:rsid w:val="0037490E"/>
    <w:rsid w:val="003905C7"/>
    <w:rsid w:val="003B5F02"/>
    <w:rsid w:val="00411D35"/>
    <w:rsid w:val="0043758E"/>
    <w:rsid w:val="00462752"/>
    <w:rsid w:val="00463467"/>
    <w:rsid w:val="004802A0"/>
    <w:rsid w:val="004C0EEF"/>
    <w:rsid w:val="004C51DA"/>
    <w:rsid w:val="004D2E11"/>
    <w:rsid w:val="004F1183"/>
    <w:rsid w:val="005869E4"/>
    <w:rsid w:val="005C4C75"/>
    <w:rsid w:val="005E1EE2"/>
    <w:rsid w:val="006247CA"/>
    <w:rsid w:val="00625C63"/>
    <w:rsid w:val="00681E28"/>
    <w:rsid w:val="006932D5"/>
    <w:rsid w:val="006E388B"/>
    <w:rsid w:val="006F09CD"/>
    <w:rsid w:val="007010CD"/>
    <w:rsid w:val="00744438"/>
    <w:rsid w:val="007633D4"/>
    <w:rsid w:val="00777B5A"/>
    <w:rsid w:val="007B3D54"/>
    <w:rsid w:val="007F685B"/>
    <w:rsid w:val="007F6BF5"/>
    <w:rsid w:val="00816635"/>
    <w:rsid w:val="00822487"/>
    <w:rsid w:val="008433BA"/>
    <w:rsid w:val="00866BD2"/>
    <w:rsid w:val="00883A68"/>
    <w:rsid w:val="008B33C0"/>
    <w:rsid w:val="008E38AE"/>
    <w:rsid w:val="00903CB7"/>
    <w:rsid w:val="00912E22"/>
    <w:rsid w:val="00951A4E"/>
    <w:rsid w:val="0095299E"/>
    <w:rsid w:val="009771C7"/>
    <w:rsid w:val="0098593F"/>
    <w:rsid w:val="009866D0"/>
    <w:rsid w:val="009B5702"/>
    <w:rsid w:val="009D0CD5"/>
    <w:rsid w:val="009F3C95"/>
    <w:rsid w:val="009F4671"/>
    <w:rsid w:val="00A27794"/>
    <w:rsid w:val="00A45C28"/>
    <w:rsid w:val="00A571B3"/>
    <w:rsid w:val="00A8352A"/>
    <w:rsid w:val="00A86720"/>
    <w:rsid w:val="00A8688D"/>
    <w:rsid w:val="00AE2CC7"/>
    <w:rsid w:val="00AF4578"/>
    <w:rsid w:val="00B04371"/>
    <w:rsid w:val="00B05CF9"/>
    <w:rsid w:val="00B163D3"/>
    <w:rsid w:val="00B6217E"/>
    <w:rsid w:val="00B65DE3"/>
    <w:rsid w:val="00B73A3B"/>
    <w:rsid w:val="00B73D57"/>
    <w:rsid w:val="00BA57F9"/>
    <w:rsid w:val="00BA69A5"/>
    <w:rsid w:val="00BB06D2"/>
    <w:rsid w:val="00C765C5"/>
    <w:rsid w:val="00C91A01"/>
    <w:rsid w:val="00CA47CE"/>
    <w:rsid w:val="00CC0734"/>
    <w:rsid w:val="00CF7613"/>
    <w:rsid w:val="00D12478"/>
    <w:rsid w:val="00D454A5"/>
    <w:rsid w:val="00D46FAD"/>
    <w:rsid w:val="00D922CF"/>
    <w:rsid w:val="00DB6130"/>
    <w:rsid w:val="00DD2355"/>
    <w:rsid w:val="00DD3AFE"/>
    <w:rsid w:val="00E30F85"/>
    <w:rsid w:val="00E3432D"/>
    <w:rsid w:val="00E358AF"/>
    <w:rsid w:val="00E4426A"/>
    <w:rsid w:val="00E72CB8"/>
    <w:rsid w:val="00EC7DA3"/>
    <w:rsid w:val="00EE5EC5"/>
    <w:rsid w:val="00F30B38"/>
    <w:rsid w:val="00F32A5B"/>
    <w:rsid w:val="00F8482A"/>
    <w:rsid w:val="00F94F14"/>
    <w:rsid w:val="00FB451E"/>
    <w:rsid w:val="00FE167D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691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D35"/>
    <w:pPr>
      <w:widowControl w:val="0"/>
      <w:snapToGrid w:val="0"/>
      <w:spacing w:line="0" w:lineRule="atLeast"/>
      <w:contextualSpacing/>
      <w:jc w:val="both"/>
    </w:pPr>
    <w:rPr>
      <w:rFonts w:eastAsia="微软雅黑"/>
      <w:color w:val="525252" w:themeColor="accent3" w:themeShade="8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B6130"/>
    <w:pPr>
      <w:spacing w:before="60" w:after="60"/>
      <w:contextualSpacing w:val="0"/>
      <w:outlineLvl w:val="0"/>
    </w:pPr>
    <w:rPr>
      <w:bCs/>
      <w:color w:val="000000" w:themeColor="text1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130"/>
    <w:pPr>
      <w:spacing w:before="60" w:after="60"/>
      <w:contextualSpacing w:val="0"/>
      <w:outlineLvl w:val="1"/>
    </w:pPr>
    <w:rPr>
      <w:rFonts w:asciiTheme="majorHAnsi" w:hAnsiTheme="majorHAnsi" w:cstheme="majorBidi"/>
      <w:bCs/>
      <w:color w:val="000000" w:themeColor="text1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6130"/>
    <w:pPr>
      <w:spacing w:before="60" w:after="60"/>
      <w:contextualSpacing w:val="0"/>
      <w:outlineLvl w:val="2"/>
    </w:pPr>
    <w:rPr>
      <w:bCs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6130"/>
    <w:pPr>
      <w:spacing w:before="60" w:after="60"/>
      <w:contextualSpacing w:val="0"/>
      <w:outlineLvl w:val="3"/>
    </w:pPr>
    <w:rPr>
      <w:rFonts w:asciiTheme="majorHAnsi" w:hAnsiTheme="majorHAnsi" w:cstheme="majorBidi"/>
      <w:bCs/>
      <w:color w:val="000000" w:themeColor="text1"/>
      <w:sz w:val="3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94F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9F467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B6130"/>
    <w:rPr>
      <w:rFonts w:eastAsia="微软雅黑"/>
      <w:bCs/>
      <w:color w:val="000000" w:themeColor="text1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130"/>
    <w:rPr>
      <w:rFonts w:asciiTheme="majorHAnsi" w:eastAsia="微软雅黑" w:hAnsiTheme="majorHAnsi" w:cstheme="majorBidi"/>
      <w:bCs/>
      <w:color w:val="000000" w:themeColor="text1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B6130"/>
    <w:rPr>
      <w:rFonts w:eastAsia="微软雅黑"/>
      <w:bCs/>
      <w:color w:val="000000" w:themeColor="text1"/>
      <w:sz w:val="32"/>
      <w:szCs w:val="32"/>
    </w:rPr>
  </w:style>
  <w:style w:type="paragraph" w:styleId="a4">
    <w:name w:val="Title"/>
    <w:aliases w:val="标题4"/>
    <w:basedOn w:val="4"/>
    <w:next w:val="a"/>
    <w:link w:val="Char"/>
    <w:uiPriority w:val="10"/>
    <w:qFormat/>
    <w:rsid w:val="00086257"/>
    <w:pPr>
      <w:spacing w:before="120" w:after="120" w:line="240" w:lineRule="auto"/>
      <w:jc w:val="left"/>
      <w:outlineLvl w:val="0"/>
    </w:pPr>
    <w:rPr>
      <w:rFonts w:eastAsia="Lantinghei SC Demibold"/>
      <w:bCs w:val="0"/>
      <w:szCs w:val="32"/>
    </w:rPr>
  </w:style>
  <w:style w:type="character" w:customStyle="1" w:styleId="Char">
    <w:name w:val="标题 Char"/>
    <w:aliases w:val="标题4 Char"/>
    <w:basedOn w:val="a0"/>
    <w:link w:val="a4"/>
    <w:uiPriority w:val="10"/>
    <w:rsid w:val="00086257"/>
    <w:rPr>
      <w:rFonts w:asciiTheme="majorHAnsi" w:eastAsia="Lantinghei SC Demibold" w:hAnsiTheme="majorHAnsi" w:cstheme="majorBidi"/>
      <w:b/>
      <w:color w:val="5B9BD5" w:themeColor="accent1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DB6130"/>
    <w:rPr>
      <w:rFonts w:asciiTheme="majorHAnsi" w:eastAsia="微软雅黑" w:hAnsiTheme="majorHAnsi" w:cstheme="majorBidi"/>
      <w:bCs/>
      <w:color w:val="000000" w:themeColor="text1"/>
      <w:sz w:val="30"/>
      <w:szCs w:val="28"/>
    </w:rPr>
  </w:style>
  <w:style w:type="character" w:customStyle="1" w:styleId="5Char">
    <w:name w:val="标题 5 Char"/>
    <w:basedOn w:val="a0"/>
    <w:link w:val="5"/>
    <w:uiPriority w:val="9"/>
    <w:rsid w:val="00F94F14"/>
    <w:rPr>
      <w:rFonts w:eastAsia="微软雅黑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65DE3"/>
    <w:pPr>
      <w:ind w:firstLineChars="200" w:firstLine="420"/>
    </w:pPr>
  </w:style>
  <w:style w:type="paragraph" w:styleId="a6">
    <w:name w:val="Document Map"/>
    <w:basedOn w:val="a"/>
    <w:link w:val="Char0"/>
    <w:uiPriority w:val="99"/>
    <w:semiHidden/>
    <w:unhideWhenUsed/>
    <w:rsid w:val="00866BD2"/>
    <w:rPr>
      <w:rFonts w:ascii="Helvetica" w:hAnsi="Helvetica"/>
      <w:sz w:val="24"/>
    </w:rPr>
  </w:style>
  <w:style w:type="character" w:customStyle="1" w:styleId="Char0">
    <w:name w:val="文档结构图 Char"/>
    <w:basedOn w:val="a0"/>
    <w:link w:val="a6"/>
    <w:uiPriority w:val="99"/>
    <w:semiHidden/>
    <w:rsid w:val="00866BD2"/>
    <w:rPr>
      <w:rFonts w:ascii="Helvetica" w:eastAsia="微软雅黑" w:hAnsi="Helvetica"/>
      <w:color w:val="525252" w:themeColor="accent3" w:themeShade="80"/>
    </w:rPr>
  </w:style>
  <w:style w:type="character" w:styleId="a7">
    <w:name w:val="Emphasis"/>
    <w:basedOn w:val="a0"/>
    <w:uiPriority w:val="20"/>
    <w:qFormat/>
    <w:rsid w:val="00121D55"/>
    <w:rPr>
      <w:i/>
      <w:iCs/>
    </w:rPr>
  </w:style>
  <w:style w:type="character" w:customStyle="1" w:styleId="apple-converted-space">
    <w:name w:val="apple-converted-space"/>
    <w:basedOn w:val="a0"/>
    <w:rsid w:val="00121D55"/>
  </w:style>
  <w:style w:type="table" w:styleId="a8">
    <w:name w:val="Table Grid"/>
    <w:basedOn w:val="a1"/>
    <w:uiPriority w:val="39"/>
    <w:rsid w:val="00FF18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1"/>
    <w:uiPriority w:val="99"/>
    <w:unhideWhenUsed/>
    <w:rsid w:val="007F685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F685B"/>
    <w:rPr>
      <w:rFonts w:eastAsia="微软雅黑"/>
      <w:color w:val="525252" w:themeColor="accent3" w:themeShade="80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F685B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F685B"/>
    <w:rPr>
      <w:rFonts w:eastAsia="微软雅黑"/>
      <w:color w:val="525252" w:themeColor="accent3" w:themeShade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主语</vt:lpstr>
      <vt:lpstr>谓语</vt:lpstr>
      <vt:lpstr>宾语</vt:lpstr>
      <vt:lpstr>宾语补足语</vt:lpstr>
      <vt:lpstr>主语补足语</vt:lpstr>
      <vt:lpstr>表语</vt:lpstr>
      <vt:lpstr>定语</vt:lpstr>
      <vt:lpstr>状语</vt:lpstr>
      <vt:lpstr>词性</vt:lpstr>
      <vt:lpstr>    动词</vt:lpstr>
      <vt:lpstr>    副词</vt:lpstr>
      <vt:lpstr>句型</vt:lpstr>
      <vt:lpstr>        主系表</vt:lpstr>
      <vt:lpstr>        主谓+间宾、直宾</vt:lpstr>
      <vt:lpstr>        There be 和have的区别</vt:lpstr>
      <vt:lpstr>        特殊疑问句</vt:lpstr>
      <vt:lpstr>        选择疑问句（一般选择疑问句、特殊选择疑问句）</vt:lpstr>
      <vt:lpstr>        祈使句、感叹句</vt:lpstr>
      <vt:lpstr>        反意疑问句</vt:lpstr>
      <vt:lpstr>时态</vt:lpstr>
      <vt:lpstr>    一般现在时</vt:lpstr>
      <vt:lpstr>        构成</vt:lpstr>
      <vt:lpstr>        一般现在时的疑问式</vt:lpstr>
      <vt:lpstr>    现在进行时</vt:lpstr>
      <vt:lpstr>        构成</vt:lpstr>
      <vt:lpstr>        现在进行时的疑问式</vt:lpstr>
      <vt:lpstr>    一般过去时</vt:lpstr>
      <vt:lpstr>        构成</vt:lpstr>
      <vt:lpstr>        </vt:lpstr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聂风阁</dc:creator>
  <cp:keywords/>
  <dc:description/>
  <cp:lastModifiedBy>cool</cp:lastModifiedBy>
  <cp:revision>125</cp:revision>
  <dcterms:created xsi:type="dcterms:W3CDTF">2016-08-23T10:11:00Z</dcterms:created>
  <dcterms:modified xsi:type="dcterms:W3CDTF">2016-08-30T00:08:00Z</dcterms:modified>
</cp:coreProperties>
</file>